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6BFE2" w14:textId="5BC248B7" w:rsidR="004D36D7" w:rsidRPr="00FD4A68" w:rsidRDefault="00CB4DA2" w:rsidP="006530E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9C8BB83C7BD4E14BE2DDA7D09FA68B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A64E1" w:rsidRPr="001A64E1">
            <w:t xml:space="preserve">Packet Tracer </w:t>
          </w:r>
          <w:r w:rsidR="00721E03">
            <w:t>-</w:t>
          </w:r>
          <w:r w:rsidR="001A64E1" w:rsidRPr="001A64E1">
            <w:t xml:space="preserve"> Troubleshooting Challenge</w:t>
          </w:r>
        </w:sdtContent>
      </w:sdt>
    </w:p>
    <w:p w14:paraId="39400A41" w14:textId="19F02027" w:rsidR="00D778DF" w:rsidRDefault="00D778DF" w:rsidP="00D452F4">
      <w:pPr>
        <w:pStyle w:val="Heading1"/>
      </w:pPr>
      <w:r w:rsidRPr="00E70096">
        <w:t>Addressing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addressing for the Device, Interface, IP Address / Prefix and default gateway."/>
      </w:tblPr>
      <w:tblGrid>
        <w:gridCol w:w="2335"/>
        <w:gridCol w:w="2160"/>
        <w:gridCol w:w="3060"/>
        <w:gridCol w:w="2515"/>
      </w:tblGrid>
      <w:tr w:rsidR="00F41571" w14:paraId="3B569C23" w14:textId="77777777" w:rsidTr="00083FED">
        <w:trPr>
          <w:tblHeader/>
          <w:jc w:val="center"/>
        </w:trPr>
        <w:tc>
          <w:tcPr>
            <w:tcW w:w="233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7ACC06D0" w14:textId="77777777" w:rsidR="00E4203F" w:rsidRDefault="00E4203F" w:rsidP="00623988">
            <w:pPr>
              <w:pStyle w:val="TableHeading"/>
            </w:pPr>
            <w:r>
              <w:t>Device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002E5653" w14:textId="77777777" w:rsidR="00E4203F" w:rsidRDefault="00E4203F" w:rsidP="00623988">
            <w:pPr>
              <w:pStyle w:val="TableHeading"/>
            </w:pPr>
            <w:r>
              <w:t>Interface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</w:tcPr>
          <w:p w14:paraId="0CB24BE7" w14:textId="22A83193" w:rsidR="00E4203F" w:rsidRDefault="00E4203F" w:rsidP="00623988">
            <w:pPr>
              <w:pStyle w:val="TableHeading"/>
            </w:pPr>
            <w:r>
              <w:t>IP Address / Prefix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DBE5F1" w:themeFill="accent1" w:themeFillTint="33"/>
            <w:vAlign w:val="center"/>
          </w:tcPr>
          <w:p w14:paraId="10522B5F" w14:textId="77777777" w:rsidR="00E4203F" w:rsidRDefault="00E4203F" w:rsidP="00623988">
            <w:pPr>
              <w:pStyle w:val="TableHeading"/>
            </w:pPr>
            <w:r>
              <w:t>Default Gateway</w:t>
            </w:r>
          </w:p>
        </w:tc>
      </w:tr>
      <w:tr w:rsidR="00F41571" w14:paraId="100AAD44" w14:textId="77777777" w:rsidTr="00083FED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vAlign w:val="center"/>
          </w:tcPr>
          <w:p w14:paraId="02B5E5B7" w14:textId="77777777" w:rsidR="00E4203F" w:rsidRDefault="00E4203F" w:rsidP="001A64E1">
            <w:pPr>
              <w:pStyle w:val="TableText"/>
            </w:pPr>
            <w:r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73A52FB" w14:textId="77777777" w:rsidR="00E4203F" w:rsidRDefault="00E4203F" w:rsidP="001A64E1">
            <w:pPr>
              <w:pStyle w:val="TableText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38E3530" w14:textId="334EDBCA" w:rsidR="00E4203F" w:rsidRPr="001B0585" w:rsidRDefault="00E4203F" w:rsidP="001D6A56">
            <w:pPr>
              <w:pStyle w:val="TableText"/>
            </w:pPr>
            <w:r>
              <w:t>17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62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6BFE2628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0B40C8A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4A5D05D" w14:textId="228E71DB" w:rsidR="00E4203F" w:rsidRPr="009C342E" w:rsidRDefault="00E4203F" w:rsidP="00291419">
            <w:pPr>
              <w:pStyle w:val="ConfigWindow"/>
            </w:pPr>
            <w:r w:rsidRPr="009C342E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68373E46" w14:textId="282373F2" w:rsidR="00E4203F" w:rsidRPr="009C342E" w:rsidRDefault="00E4203F" w:rsidP="00291419">
            <w:pPr>
              <w:pStyle w:val="ConfigWindow"/>
            </w:pPr>
            <w:r w:rsidRPr="009C342E">
              <w:t>G0/0</w:t>
            </w:r>
          </w:p>
        </w:tc>
        <w:tc>
          <w:tcPr>
            <w:tcW w:w="3060" w:type="dxa"/>
            <w:vAlign w:val="center"/>
          </w:tcPr>
          <w:p w14:paraId="2A5CF001" w14:textId="0B144D55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4858A1B7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521298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A49BC59" w14:textId="03D29557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9CB787F" w14:textId="7A99C99E" w:rsidR="00E4203F" w:rsidRDefault="00E4203F" w:rsidP="00291419">
            <w:pPr>
              <w:pStyle w:val="ConfigWindow"/>
            </w:pPr>
            <w:r>
              <w:t>G0/0</w:t>
            </w:r>
          </w:p>
        </w:tc>
        <w:tc>
          <w:tcPr>
            <w:tcW w:w="3060" w:type="dxa"/>
            <w:vAlign w:val="center"/>
          </w:tcPr>
          <w:p w14:paraId="3DDA9BFE" w14:textId="52AFA5A8" w:rsidR="00E4203F" w:rsidRPr="001B0585" w:rsidRDefault="00E4203F" w:rsidP="001A64E1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26D1AE87" w14:textId="0B41F0DA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5834064B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4F5E0947" w14:textId="4AA3F5B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vAlign w:val="center"/>
          </w:tcPr>
          <w:p w14:paraId="6596D07E" w14:textId="77777777" w:rsidR="00E4203F" w:rsidRDefault="00E4203F" w:rsidP="001A64E1">
            <w:pPr>
              <w:pStyle w:val="TableText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65C95A99" w14:textId="54BC948C" w:rsidR="00E4203F" w:rsidRPr="001B0585" w:rsidRDefault="00E4203F" w:rsidP="001A64E1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126 /26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FD98E46" w14:textId="77777777" w:rsidR="00E4203F" w:rsidRPr="001B0585" w:rsidRDefault="00E4203F" w:rsidP="001A64E1">
            <w:pPr>
              <w:pStyle w:val="TableText"/>
            </w:pPr>
            <w:r w:rsidRPr="001B0585">
              <w:t>N/A</w:t>
            </w:r>
          </w:p>
        </w:tc>
      </w:tr>
      <w:tr w:rsidR="00F41571" w14:paraId="17FF3A8F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5EE2569E" w14:textId="0F15EC5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2C21D067" w14:textId="05F055C2" w:rsidR="00E4203F" w:rsidRPr="009C342E" w:rsidRDefault="00E4203F" w:rsidP="00291419">
            <w:pPr>
              <w:pStyle w:val="ConfigWindow"/>
            </w:pPr>
            <w:r w:rsidRPr="009C342E">
              <w:t>G0/1</w:t>
            </w:r>
          </w:p>
        </w:tc>
        <w:tc>
          <w:tcPr>
            <w:tcW w:w="3060" w:type="dxa"/>
            <w:vAlign w:val="center"/>
          </w:tcPr>
          <w:p w14:paraId="2844D390" w14:textId="663339B1" w:rsidR="00E4203F" w:rsidRPr="001B0585" w:rsidRDefault="00E4203F" w:rsidP="001A64E1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6D9F6C00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656246EA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FA11943" w14:textId="4C56D38A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625317AC" w14:textId="3B881D59" w:rsidR="00E4203F" w:rsidRPr="009C342E" w:rsidRDefault="00E4203F" w:rsidP="00291419">
            <w:pPr>
              <w:pStyle w:val="ConfigWindow"/>
            </w:pPr>
            <w:r>
              <w:t>G0/1</w:t>
            </w:r>
          </w:p>
        </w:tc>
        <w:tc>
          <w:tcPr>
            <w:tcW w:w="3060" w:type="dxa"/>
            <w:vAlign w:val="center"/>
          </w:tcPr>
          <w:p w14:paraId="28C016E6" w14:textId="00827CAF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8425FCE" w14:textId="38835A44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504BE8D5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5762B7C" w14:textId="57194376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116EFBFB" w14:textId="77777777" w:rsidR="00E4203F" w:rsidRDefault="00E4203F" w:rsidP="001D6A56">
            <w:pPr>
              <w:pStyle w:val="TableText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69C58E0B" w14:textId="645ECEB8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72.16.1.254 /25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720BF892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58365D79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B300D85" w14:textId="7F3DEEFD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D836E7F" w14:textId="65E0D6CB" w:rsidR="00E4203F" w:rsidRPr="009C342E" w:rsidRDefault="00E4203F" w:rsidP="00291419">
            <w:pPr>
              <w:pStyle w:val="ConfigWindow"/>
            </w:pPr>
            <w:r w:rsidRPr="009C342E">
              <w:t>G0/2</w:t>
            </w:r>
          </w:p>
        </w:tc>
        <w:tc>
          <w:tcPr>
            <w:tcW w:w="3060" w:type="dxa"/>
            <w:vAlign w:val="center"/>
          </w:tcPr>
          <w:p w14:paraId="4632ED68" w14:textId="63481C0E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3563FEE5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43E1D0C8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7ADE7970" w14:textId="096E8A2F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43E5BD11" w14:textId="5D184873" w:rsidR="00E4203F" w:rsidRPr="009C342E" w:rsidRDefault="00E4203F" w:rsidP="00291419">
            <w:pPr>
              <w:pStyle w:val="ConfigWindow"/>
            </w:pPr>
            <w:r>
              <w:t>G0/2</w:t>
            </w:r>
          </w:p>
        </w:tc>
        <w:tc>
          <w:tcPr>
            <w:tcW w:w="3060" w:type="dxa"/>
            <w:vAlign w:val="center"/>
          </w:tcPr>
          <w:p w14:paraId="5F9306EC" w14:textId="62718805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4A89ED3" w14:textId="4308C6D4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21FAA9B7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38ACD355" w14:textId="06065A0C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bottom w:val="nil"/>
            </w:tcBorders>
            <w:vAlign w:val="center"/>
          </w:tcPr>
          <w:p w14:paraId="59343EB1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455EBD6" w14:textId="3BE103CF" w:rsidR="00E4203F" w:rsidRPr="001B0585" w:rsidRDefault="00E4203F" w:rsidP="001D6A56">
            <w:pPr>
              <w:pStyle w:val="TableText"/>
            </w:pPr>
            <w:r>
              <w:t>10.0.0.2 /30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0DF242D5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3481C863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284D9E22" w14:textId="3CB934D5" w:rsidR="00E4203F" w:rsidRDefault="00E4203F" w:rsidP="00291419">
            <w:pPr>
              <w:pStyle w:val="ConfigWindow"/>
            </w:pPr>
            <w:r w:rsidRPr="005C357F">
              <w:t>R1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44B85139" w14:textId="1251C2A9" w:rsidR="00E4203F" w:rsidRPr="009C342E" w:rsidRDefault="00E4203F" w:rsidP="00291419">
            <w:pPr>
              <w:pStyle w:val="ConfigWindow"/>
            </w:pPr>
            <w:r w:rsidRPr="009C342E">
              <w:t>S0/0/1</w:t>
            </w:r>
          </w:p>
        </w:tc>
        <w:tc>
          <w:tcPr>
            <w:tcW w:w="3060" w:type="dxa"/>
            <w:vAlign w:val="center"/>
          </w:tcPr>
          <w:p w14:paraId="6E10CD7F" w14:textId="1CE4D773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vAlign w:val="center"/>
          </w:tcPr>
          <w:p w14:paraId="7C5719B2" w14:textId="77777777" w:rsidR="00E4203F" w:rsidRPr="001B0585" w:rsidRDefault="00E4203F" w:rsidP="00291419">
            <w:pPr>
              <w:pStyle w:val="ConfigWindow"/>
            </w:pPr>
            <w:r w:rsidRPr="001B0585">
              <w:t>N/A</w:t>
            </w:r>
          </w:p>
        </w:tc>
      </w:tr>
      <w:tr w:rsidR="00F41571" w14:paraId="3C8A92A6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6273B38D" w14:textId="5EFF0A54" w:rsidR="00E4203F" w:rsidRPr="005C357F" w:rsidRDefault="00E4203F" w:rsidP="00291419">
            <w:pPr>
              <w:pStyle w:val="ConfigWindow"/>
            </w:pPr>
            <w:r>
              <w:t>R1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0BBC0822" w14:textId="521E6DB4" w:rsidR="00E4203F" w:rsidRPr="009C342E" w:rsidRDefault="00E4203F" w:rsidP="00291419">
            <w:pPr>
              <w:pStyle w:val="ConfigWindow"/>
            </w:pPr>
            <w:r>
              <w:t>S0/0/1</w:t>
            </w:r>
          </w:p>
        </w:tc>
        <w:tc>
          <w:tcPr>
            <w:tcW w:w="3060" w:type="dxa"/>
            <w:vAlign w:val="center"/>
          </w:tcPr>
          <w:p w14:paraId="4790C702" w14:textId="5468C991" w:rsidR="00E4203F" w:rsidRPr="001B0585" w:rsidRDefault="00E4203F" w:rsidP="001D6A56">
            <w:pPr>
              <w:pStyle w:val="TableText"/>
            </w:pPr>
            <w:r>
              <w:t>fe80::1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70CB2656" w14:textId="2B5FEF79" w:rsidR="00E4203F" w:rsidRPr="001B0585" w:rsidRDefault="00E4203F" w:rsidP="00291419">
            <w:pPr>
              <w:pStyle w:val="ConfigWindow"/>
            </w:pPr>
            <w:r>
              <w:t>N/A</w:t>
            </w:r>
          </w:p>
        </w:tc>
      </w:tr>
      <w:tr w:rsidR="00F41571" w14:paraId="45CBCAA8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1F14837" w14:textId="77777777" w:rsidR="00E4203F" w:rsidRDefault="00E4203F" w:rsidP="001D6A56">
            <w:pPr>
              <w:pStyle w:val="TableText"/>
            </w:pPr>
            <w:r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506C6668" w14:textId="77777777" w:rsidR="00E4203F" w:rsidRDefault="00E4203F" w:rsidP="001D6A56">
            <w:pPr>
              <w:pStyle w:val="TableText"/>
            </w:pPr>
            <w:r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9A18A81" w14:textId="4B3F5ABC" w:rsidR="00E4203F" w:rsidRPr="001B0585" w:rsidRDefault="00E4203F" w:rsidP="001D6A56">
            <w:pPr>
              <w:pStyle w:val="TableText"/>
            </w:pPr>
            <w:r w:rsidRPr="001B0585">
              <w:t>209.165.200.226</w:t>
            </w:r>
            <w:r>
              <w:t xml:space="preserve">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B4EB6E8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03CC7826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2A69EC" w14:textId="5408ECE4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2E42E0" w14:textId="72097852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DC8516F" w14:textId="218C1017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8:1::1/64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9516CEC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5F4D2793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4011409" w14:textId="02AA453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86A49A1" w14:textId="548E5F05" w:rsidR="00E4203F" w:rsidRPr="00083FED" w:rsidRDefault="00E4203F" w:rsidP="00291419">
            <w:pPr>
              <w:pStyle w:val="ConfigWindow"/>
            </w:pPr>
            <w:r w:rsidRPr="00083FED">
              <w:t>S0/0/0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0976D58" w14:textId="0AA6C35E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7714411" w14:textId="1C28A4CA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2C028B06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29F82F" w14:textId="39D2CC79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bottom w:val="nil"/>
            </w:tcBorders>
            <w:shd w:val="clear" w:color="auto" w:fill="auto"/>
            <w:vAlign w:val="center"/>
          </w:tcPr>
          <w:p w14:paraId="23230DA0" w14:textId="77777777" w:rsidR="00E4203F" w:rsidRDefault="00E4203F" w:rsidP="001D6A56">
            <w:pPr>
              <w:pStyle w:val="TableText"/>
            </w:pPr>
            <w:r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2CE71D8" w14:textId="3EA55797" w:rsidR="00E4203F" w:rsidRPr="001B0585" w:rsidRDefault="00E4203F" w:rsidP="001D6A56">
            <w:pPr>
              <w:pStyle w:val="TableText"/>
            </w:pPr>
            <w:r>
              <w:t>10.0.0.1 /30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27CAD964" w14:textId="77777777" w:rsidR="00E4203F" w:rsidRPr="001B0585" w:rsidRDefault="00E4203F" w:rsidP="001D6A56">
            <w:pPr>
              <w:pStyle w:val="TableText"/>
            </w:pPr>
            <w:r w:rsidRPr="001B0585">
              <w:t>N/A</w:t>
            </w:r>
          </w:p>
        </w:tc>
      </w:tr>
      <w:tr w:rsidR="00F41571" w14:paraId="12B9AD30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9C39C5" w14:textId="66FB12A0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C613D8B" w14:textId="78C4CF8C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982C474" w14:textId="3F91FDC6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8:2::2/64</w:t>
            </w:r>
          </w:p>
        </w:tc>
        <w:tc>
          <w:tcPr>
            <w:tcW w:w="251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63E0F4" w14:textId="77777777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1DF385F8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A01553B" w14:textId="71CCC033" w:rsidR="00E4203F" w:rsidRPr="00083FED" w:rsidRDefault="00E4203F" w:rsidP="00291419">
            <w:pPr>
              <w:pStyle w:val="ConfigWindow"/>
            </w:pPr>
            <w:r w:rsidRPr="00083FED">
              <w:t>Main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02F92E0" w14:textId="56B25612" w:rsidR="00E4203F" w:rsidRPr="00083FED" w:rsidRDefault="00E4203F" w:rsidP="00291419">
            <w:pPr>
              <w:pStyle w:val="ConfigWindow"/>
            </w:pPr>
            <w:r w:rsidRPr="00083FED">
              <w:t>S0/0/1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C225811" w14:textId="03CF00D2" w:rsidR="00E4203F" w:rsidRPr="001B0585" w:rsidRDefault="00E4203F" w:rsidP="001D6A56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737656F9" w14:textId="471EE77C" w:rsidR="00E4203F" w:rsidRPr="00083FED" w:rsidRDefault="00E4203F" w:rsidP="00291419">
            <w:pPr>
              <w:pStyle w:val="ConfigWindow"/>
            </w:pPr>
            <w:r w:rsidRPr="00083FED">
              <w:t>N/A</w:t>
            </w:r>
          </w:p>
        </w:tc>
      </w:tr>
      <w:tr w:rsidR="00F41571" w14:paraId="08CFB6DE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5B4EC" w14:textId="77777777" w:rsidR="00E4203F" w:rsidRDefault="00E4203F" w:rsidP="001D6A56">
            <w:pPr>
              <w:pStyle w:val="TableText"/>
            </w:pPr>
            <w:r>
              <w:t>S1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6AA991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79F7F803" w14:textId="4ED9ADC0" w:rsidR="00E4203F" w:rsidRPr="001B0585" w:rsidRDefault="00E4203F" w:rsidP="001D6A56">
            <w:pPr>
              <w:pStyle w:val="TableText"/>
            </w:pPr>
            <w:r>
              <w:t>172.16.1.61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CB9A3DA" w14:textId="77777777" w:rsidR="00E4203F" w:rsidRPr="001B0585" w:rsidRDefault="00E4203F" w:rsidP="001D6A56">
            <w:pPr>
              <w:pStyle w:val="TableText"/>
            </w:pPr>
            <w:r>
              <w:t>172.16.1.62</w:t>
            </w:r>
          </w:p>
        </w:tc>
      </w:tr>
      <w:tr w:rsidR="00F41571" w14:paraId="00F8EA8C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A71FDE" w14:textId="77777777" w:rsidR="00E4203F" w:rsidRDefault="00E4203F" w:rsidP="001D6A56">
            <w:pPr>
              <w:pStyle w:val="TableText"/>
            </w:pPr>
            <w:r>
              <w:t>S2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7E4A7C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0FC51C9" w14:textId="6D83EF8E" w:rsidR="00E4203F" w:rsidRPr="001B0585" w:rsidRDefault="00E4203F" w:rsidP="001D6A56">
            <w:pPr>
              <w:pStyle w:val="TableText"/>
            </w:pPr>
            <w:r>
              <w:t>172.16.1.125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7519CCB" w14:textId="77777777" w:rsidR="00E4203F" w:rsidRPr="001B0585" w:rsidRDefault="00E4203F" w:rsidP="001D6A56">
            <w:pPr>
              <w:pStyle w:val="TableText"/>
            </w:pPr>
            <w:r>
              <w:t>172.16.1.126</w:t>
            </w:r>
          </w:p>
        </w:tc>
      </w:tr>
      <w:tr w:rsidR="00F41571" w14:paraId="5A57E066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AA552" w14:textId="77777777" w:rsidR="00E4203F" w:rsidRDefault="00E4203F" w:rsidP="001D6A56">
            <w:pPr>
              <w:pStyle w:val="TableText"/>
            </w:pPr>
            <w:r>
              <w:t>S3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B517EE" w14:textId="77777777" w:rsidR="00E4203F" w:rsidRDefault="00E4203F" w:rsidP="001D6A56">
            <w:pPr>
              <w:pStyle w:val="TableText"/>
            </w:pPr>
            <w:r>
              <w:t>VLAN 1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863BBEF" w14:textId="7A0A04EF" w:rsidR="00E4203F" w:rsidRPr="001B0585" w:rsidRDefault="00E4203F" w:rsidP="001D6A56">
            <w:pPr>
              <w:pStyle w:val="TableText"/>
            </w:pPr>
            <w:r>
              <w:t>172.16.1.253 /25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1BA7CF0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254</w:t>
            </w:r>
          </w:p>
        </w:tc>
      </w:tr>
      <w:tr w:rsidR="00F41571" w14:paraId="73DEB548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8488164" w14:textId="77777777" w:rsidR="00E4203F" w:rsidRDefault="00E4203F" w:rsidP="001D6A56">
            <w:pPr>
              <w:pStyle w:val="TableText"/>
            </w:pPr>
            <w:r>
              <w:t>IT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098DF74" w14:textId="77777777" w:rsidR="00E4203F" w:rsidRDefault="00E4203F" w:rsidP="001D6A56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53C11E03" w14:textId="6025C399" w:rsidR="00E4203F" w:rsidRPr="001B0585" w:rsidRDefault="00E4203F" w:rsidP="001D6A56">
            <w:pPr>
              <w:pStyle w:val="TableText"/>
            </w:pPr>
            <w:r w:rsidRPr="001B0585">
              <w:t>1</w:t>
            </w:r>
            <w:r>
              <w:t>7</w:t>
            </w:r>
            <w:r w:rsidRPr="001B0585">
              <w:t>2.16.</w:t>
            </w:r>
            <w:r>
              <w:t>1</w:t>
            </w:r>
            <w:r w:rsidRPr="001B0585">
              <w:t>.</w:t>
            </w:r>
            <w:r>
              <w:t>1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F4D4F0F" w14:textId="77777777" w:rsidR="00E4203F" w:rsidRPr="001B0585" w:rsidRDefault="00E4203F" w:rsidP="001D6A56">
            <w:pPr>
              <w:pStyle w:val="TableText"/>
            </w:pPr>
            <w:r>
              <w:t>172.16.1</w:t>
            </w:r>
            <w:r w:rsidRPr="001B0585">
              <w:t>.</w:t>
            </w:r>
            <w:r>
              <w:t>62</w:t>
            </w:r>
          </w:p>
        </w:tc>
      </w:tr>
      <w:tr w:rsidR="00F41571" w14:paraId="664E575A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DD8C42" w14:textId="4D3E7498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5A989D" w14:textId="4C10A19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D9DBAAC" w14:textId="2139F012" w:rsidR="00E4203F" w:rsidRPr="001B0585" w:rsidRDefault="00E4203F" w:rsidP="001D6A56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::2/64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15A1412F" w14:textId="5C6D79CA" w:rsidR="00E4203F" w:rsidRPr="001B0585" w:rsidRDefault="007C14B9" w:rsidP="001D6A56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038246E0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DD583C" w14:textId="35143A1F" w:rsidR="00E4203F" w:rsidRPr="00083FED" w:rsidRDefault="00E4203F" w:rsidP="00291419">
            <w:pPr>
              <w:pStyle w:val="ConfigWindow"/>
            </w:pPr>
            <w:r w:rsidRPr="00083FED">
              <w:t>IT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28EC824" w14:textId="64067F0B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AA0FED2" w14:textId="0797D22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52B84D82" w14:textId="2864F2C8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5393805D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7A0922" w14:textId="77777777" w:rsidR="00E4203F" w:rsidRDefault="00E4203F" w:rsidP="007C5790">
            <w:pPr>
              <w:pStyle w:val="TableText"/>
            </w:pPr>
            <w:r>
              <w:t>Marketing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BD5DB3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C0A1FF" w14:textId="088E9309" w:rsidR="00E4203F" w:rsidRPr="001B0585" w:rsidRDefault="00E4203F" w:rsidP="007C5790">
            <w:pPr>
              <w:pStyle w:val="TableText"/>
            </w:pPr>
            <w:r>
              <w:t>172.16.1.65 /26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4F999FC7" w14:textId="77777777" w:rsidR="00E4203F" w:rsidRPr="001B0585" w:rsidRDefault="00E4203F" w:rsidP="007C5790">
            <w:pPr>
              <w:pStyle w:val="TableText"/>
            </w:pPr>
            <w:r>
              <w:t>172.16.1.126</w:t>
            </w:r>
          </w:p>
        </w:tc>
      </w:tr>
      <w:tr w:rsidR="00F41571" w14:paraId="655FF9DF" w14:textId="77777777" w:rsidTr="00291419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B05F47" w14:textId="7E125095" w:rsidR="00E4203F" w:rsidRPr="009C342E" w:rsidRDefault="00E4203F" w:rsidP="00291419">
            <w:pPr>
              <w:pStyle w:val="ConfigWindow"/>
            </w:pPr>
            <w:r w:rsidRPr="009C342E"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440B6B" w14:textId="6027E0FF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E7705E6" w14:textId="1667F134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:1::2/64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3978ABB4" w14:textId="01A046FC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2E1E084C" w14:textId="77777777" w:rsidTr="00291419">
        <w:trPr>
          <w:jc w:val="center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2439B" w14:textId="704542A7" w:rsidR="00E4203F" w:rsidRPr="009C342E" w:rsidRDefault="00E4203F" w:rsidP="00291419">
            <w:pPr>
              <w:pStyle w:val="ConfigWindow"/>
            </w:pPr>
            <w:r>
              <w:t>Marketing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87E67" w14:textId="4DC21010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836213D" w14:textId="1D6636D5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2FCB879B" w14:textId="438545CF" w:rsidR="00E4203F" w:rsidRPr="001B0585" w:rsidRDefault="00E4203F" w:rsidP="00291419">
            <w:pPr>
              <w:pStyle w:val="ConfigWindow"/>
            </w:pPr>
            <w:r>
              <w:t>fe80::1</w:t>
            </w:r>
          </w:p>
        </w:tc>
      </w:tr>
      <w:tr w:rsidR="00F41571" w14:paraId="6DED3B43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E01C5EA" w14:textId="77777777" w:rsidR="00E4203F" w:rsidRDefault="00E4203F" w:rsidP="007C5790">
            <w:pPr>
              <w:pStyle w:val="TableText"/>
            </w:pPr>
            <w:r>
              <w:t>R&amp;D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5127D0C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1540370" w14:textId="03CEBE33" w:rsidR="00E4203F" w:rsidRPr="001B0585" w:rsidRDefault="00E4203F" w:rsidP="007C5790">
            <w:pPr>
              <w:pStyle w:val="TableText"/>
            </w:pPr>
            <w:r>
              <w:t>172.16.1.129 /25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EB3216" w14:textId="77777777" w:rsidR="00E4203F" w:rsidRPr="001B0585" w:rsidRDefault="00E4203F" w:rsidP="007C5790">
            <w:pPr>
              <w:pStyle w:val="TableText"/>
            </w:pPr>
            <w:r>
              <w:t>172.16.1.254</w:t>
            </w:r>
          </w:p>
        </w:tc>
      </w:tr>
      <w:tr w:rsidR="00F41571" w14:paraId="78164554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107638D" w14:textId="30AC46B0" w:rsidR="00E4203F" w:rsidRPr="00083FED" w:rsidRDefault="00E4203F" w:rsidP="00291419">
            <w:pPr>
              <w:pStyle w:val="ConfigWindow"/>
            </w:pPr>
            <w:r w:rsidRPr="00083FED">
              <w:t>R&amp;D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82F129" w14:textId="74EF7D23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16AA309" w14:textId="65D088DE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cafe</w:t>
            </w:r>
            <w:r w:rsidRPr="001B0585">
              <w:t>:2::2/64</w:t>
            </w:r>
          </w:p>
        </w:tc>
        <w:tc>
          <w:tcPr>
            <w:tcW w:w="2515" w:type="dxa"/>
            <w:tcBorders>
              <w:bottom w:val="nil"/>
            </w:tcBorders>
            <w:shd w:val="clear" w:color="auto" w:fill="auto"/>
            <w:vAlign w:val="center"/>
          </w:tcPr>
          <w:p w14:paraId="6074B37A" w14:textId="4C07519D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68A056BE" w14:textId="77777777" w:rsidTr="00291419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C04A9C9" w14:textId="1F6A1164" w:rsidR="00E4203F" w:rsidRPr="00083FED" w:rsidRDefault="00E4203F" w:rsidP="00291419">
            <w:pPr>
              <w:pStyle w:val="ConfigWindow"/>
            </w:pPr>
            <w:r w:rsidRPr="00083FED">
              <w:t>R&amp;D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9F28473" w14:textId="29848F6A" w:rsidR="00E4203F" w:rsidRPr="00083FED" w:rsidRDefault="00E4203F" w:rsidP="00291419">
            <w:pPr>
              <w:pStyle w:val="ConfigWindow"/>
            </w:pPr>
            <w:r w:rsidRPr="00083FED"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37CFF024" w14:textId="40A4E1C3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</w:tcBorders>
            <w:shd w:val="clear" w:color="auto" w:fill="auto"/>
            <w:vAlign w:val="center"/>
          </w:tcPr>
          <w:p w14:paraId="0CA31D1B" w14:textId="0822EF8C" w:rsidR="00E4203F" w:rsidRPr="001B0585" w:rsidRDefault="00E4203F" w:rsidP="00291419">
            <w:pPr>
              <w:pStyle w:val="ConfigWindow"/>
            </w:pPr>
            <w:r w:rsidRPr="00083FED">
              <w:t>fe80::1</w:t>
            </w:r>
          </w:p>
        </w:tc>
      </w:tr>
      <w:tr w:rsidR="00F41571" w14:paraId="260419D9" w14:textId="77777777" w:rsidTr="00291419">
        <w:trPr>
          <w:jc w:val="center"/>
        </w:trPr>
        <w:tc>
          <w:tcPr>
            <w:tcW w:w="233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96EAAF2" w14:textId="77777777" w:rsidR="00E4203F" w:rsidRDefault="00E4203F" w:rsidP="007C5790">
            <w:pPr>
              <w:pStyle w:val="TableText"/>
            </w:pPr>
            <w:r>
              <w:lastRenderedPageBreak/>
              <w:t>Web</w:t>
            </w:r>
          </w:p>
        </w:tc>
        <w:tc>
          <w:tcPr>
            <w:tcW w:w="216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5A0AA1A" w14:textId="77777777" w:rsidR="00E4203F" w:rsidRDefault="00E4203F" w:rsidP="007C5790">
            <w:pPr>
              <w:pStyle w:val="TableText"/>
            </w:pPr>
            <w:r>
              <w:t>NIC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2FAA9D62" w14:textId="0CCB63B1" w:rsidR="00E4203F" w:rsidRPr="001B0585" w:rsidRDefault="00E4203F" w:rsidP="007C5790">
            <w:pPr>
              <w:pStyle w:val="TableText"/>
            </w:pPr>
            <w:r w:rsidRPr="001B0585">
              <w:t>64.100.0.3</w:t>
            </w:r>
            <w:r>
              <w:t xml:space="preserve"> /29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8D0EF" w14:textId="77777777" w:rsidR="00E4203F" w:rsidRPr="001B0585" w:rsidRDefault="00E4203F" w:rsidP="007C5790">
            <w:pPr>
              <w:pStyle w:val="TableText"/>
            </w:pPr>
            <w:r w:rsidRPr="001B0585">
              <w:t>64.100.0.1</w:t>
            </w:r>
          </w:p>
        </w:tc>
      </w:tr>
      <w:tr w:rsidR="00F41571" w14:paraId="2EB81F32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nil"/>
            </w:tcBorders>
            <w:vAlign w:val="center"/>
          </w:tcPr>
          <w:p w14:paraId="06605614" w14:textId="03D6D874" w:rsidR="00E4203F" w:rsidRPr="009C342E" w:rsidRDefault="00E4203F" w:rsidP="00291419">
            <w:pPr>
              <w:pStyle w:val="ConfigWindow"/>
            </w:pPr>
            <w:r w:rsidRPr="009C342E">
              <w:t>Web</w:t>
            </w:r>
          </w:p>
        </w:tc>
        <w:tc>
          <w:tcPr>
            <w:tcW w:w="2160" w:type="dxa"/>
            <w:tcBorders>
              <w:top w:val="nil"/>
              <w:bottom w:val="nil"/>
            </w:tcBorders>
            <w:vAlign w:val="center"/>
          </w:tcPr>
          <w:p w14:paraId="38D2F23E" w14:textId="22A09423" w:rsidR="00E4203F" w:rsidRDefault="00E4203F" w:rsidP="00291419">
            <w:pPr>
              <w:pStyle w:val="ConfigWindow"/>
            </w:pPr>
            <w:r w:rsidRPr="005C357F">
              <w:t>NIC</w:t>
            </w:r>
          </w:p>
        </w:tc>
        <w:tc>
          <w:tcPr>
            <w:tcW w:w="3060" w:type="dxa"/>
            <w:vAlign w:val="center"/>
          </w:tcPr>
          <w:p w14:paraId="0FA3F81D" w14:textId="103A2F00" w:rsidR="00E4203F" w:rsidRPr="001B0585" w:rsidRDefault="00E4203F" w:rsidP="007C5790">
            <w:pPr>
              <w:pStyle w:val="TableText"/>
            </w:pPr>
            <w:r w:rsidRPr="001B0585">
              <w:t>2001:</w:t>
            </w:r>
            <w:r w:rsidR="007C14B9">
              <w:t>db</w:t>
            </w:r>
            <w:r w:rsidRPr="001B0585">
              <w:t>8:</w:t>
            </w:r>
            <w:r w:rsidR="007C14B9">
              <w:t>acad</w:t>
            </w:r>
            <w:r w:rsidRPr="001B0585">
              <w:t>::3/64</w:t>
            </w:r>
          </w:p>
        </w:tc>
        <w:tc>
          <w:tcPr>
            <w:tcW w:w="2515" w:type="dxa"/>
            <w:tcBorders>
              <w:bottom w:val="nil"/>
            </w:tcBorders>
            <w:vAlign w:val="center"/>
          </w:tcPr>
          <w:p w14:paraId="54F0A35E" w14:textId="716DC42E" w:rsidR="00E4203F" w:rsidRPr="001B0585" w:rsidRDefault="007C14B9" w:rsidP="007C5790">
            <w:pPr>
              <w:pStyle w:val="TableText"/>
            </w:pPr>
            <w:r>
              <w:t>fe</w:t>
            </w:r>
            <w:r w:rsidR="00E4203F" w:rsidRPr="001B0585">
              <w:t>80::1</w:t>
            </w:r>
          </w:p>
        </w:tc>
      </w:tr>
      <w:tr w:rsidR="00F41571" w14:paraId="40EB8A4E" w14:textId="77777777" w:rsidTr="00083FED">
        <w:trPr>
          <w:jc w:val="center"/>
        </w:trPr>
        <w:tc>
          <w:tcPr>
            <w:tcW w:w="2335" w:type="dxa"/>
            <w:tcBorders>
              <w:top w:val="nil"/>
              <w:bottom w:val="single" w:sz="4" w:space="0" w:color="auto"/>
            </w:tcBorders>
            <w:vAlign w:val="center"/>
          </w:tcPr>
          <w:p w14:paraId="0BDC63EB" w14:textId="32F1A78D" w:rsidR="00E4203F" w:rsidRPr="009C342E" w:rsidRDefault="00E4203F" w:rsidP="00291419">
            <w:pPr>
              <w:pStyle w:val="ConfigWindow"/>
            </w:pPr>
            <w:r>
              <w:t>Web</w:t>
            </w:r>
          </w:p>
        </w:tc>
        <w:tc>
          <w:tcPr>
            <w:tcW w:w="2160" w:type="dxa"/>
            <w:tcBorders>
              <w:top w:val="nil"/>
              <w:bottom w:val="single" w:sz="4" w:space="0" w:color="auto"/>
            </w:tcBorders>
            <w:vAlign w:val="center"/>
          </w:tcPr>
          <w:p w14:paraId="20F1DEB4" w14:textId="58A47E39" w:rsidR="00E4203F" w:rsidRPr="005C357F" w:rsidRDefault="00E4203F" w:rsidP="00291419">
            <w:pPr>
              <w:pStyle w:val="ConfigWindow"/>
            </w:pPr>
            <w:r>
              <w:t>NIC</w:t>
            </w:r>
          </w:p>
        </w:tc>
        <w:tc>
          <w:tcPr>
            <w:tcW w:w="3060" w:type="dxa"/>
            <w:vAlign w:val="center"/>
          </w:tcPr>
          <w:p w14:paraId="79F958EF" w14:textId="3BDE4454" w:rsidR="00E4203F" w:rsidRPr="001B0585" w:rsidRDefault="00E4203F" w:rsidP="007C5790">
            <w:pPr>
              <w:pStyle w:val="TableText"/>
            </w:pPr>
            <w:r>
              <w:t>fe80::2</w:t>
            </w:r>
          </w:p>
        </w:tc>
        <w:tc>
          <w:tcPr>
            <w:tcW w:w="2515" w:type="dxa"/>
            <w:tcBorders>
              <w:top w:val="nil"/>
              <w:bottom w:val="single" w:sz="4" w:space="0" w:color="auto"/>
            </w:tcBorders>
            <w:vAlign w:val="center"/>
          </w:tcPr>
          <w:p w14:paraId="3AAE0466" w14:textId="2FBCD4E6" w:rsidR="00E4203F" w:rsidRPr="001B0585" w:rsidRDefault="00E4203F" w:rsidP="00291419">
            <w:pPr>
              <w:pStyle w:val="ConfigWindow"/>
            </w:pPr>
            <w:r>
              <w:t>fe0::1</w:t>
            </w:r>
          </w:p>
        </w:tc>
      </w:tr>
    </w:tbl>
    <w:p w14:paraId="345BEDE4" w14:textId="77777777" w:rsidR="00D778DF" w:rsidRPr="00E70096" w:rsidRDefault="00D778DF" w:rsidP="00D452F4">
      <w:pPr>
        <w:pStyle w:val="Heading1"/>
      </w:pPr>
      <w:r w:rsidRPr="00E70096">
        <w:t>Objectives</w:t>
      </w:r>
    </w:p>
    <w:p w14:paraId="45C21174" w14:textId="77777777" w:rsidR="00D778DF" w:rsidRPr="004C0909" w:rsidRDefault="007904B4" w:rsidP="007904B4">
      <w:pPr>
        <w:pStyle w:val="Bulletlevel1"/>
      </w:pPr>
      <w:r>
        <w:t>Troubleshoot common issues in a LAN.</w:t>
      </w:r>
    </w:p>
    <w:p w14:paraId="41246FE0" w14:textId="77777777" w:rsidR="00D778DF" w:rsidRDefault="00D778DF" w:rsidP="00D452F4">
      <w:pPr>
        <w:pStyle w:val="Heading1"/>
      </w:pPr>
      <w:r w:rsidRPr="00E70096">
        <w:t>Background / Scenario</w:t>
      </w:r>
    </w:p>
    <w:p w14:paraId="2DE4AAF5" w14:textId="03341647" w:rsidR="007904B4" w:rsidRDefault="007904B4" w:rsidP="007904B4">
      <w:pPr>
        <w:pStyle w:val="BodyTextL25"/>
      </w:pPr>
      <w:r>
        <w:t xml:space="preserve">After an update to the network, some devices were misconfigured. You </w:t>
      </w:r>
      <w:r w:rsidR="007124A1">
        <w:t>must</w:t>
      </w:r>
      <w:r>
        <w:t xml:space="preserve"> correct the configurations and verify that all the PCs can access the </w:t>
      </w:r>
      <w:r w:rsidR="00AA4245">
        <w:t>Web server</w:t>
      </w:r>
      <w:r>
        <w:t>, R1,</w:t>
      </w:r>
      <w:r w:rsidR="00AA4245">
        <w:t xml:space="preserve"> and</w:t>
      </w:r>
      <w:r>
        <w:t xml:space="preserve"> </w:t>
      </w:r>
      <w:r w:rsidR="007A6928">
        <w:t xml:space="preserve">the </w:t>
      </w:r>
      <w:r>
        <w:t>switches</w:t>
      </w:r>
      <w:r w:rsidR="00091B2D">
        <w:t>.</w:t>
      </w:r>
      <w:r w:rsidR="00DD2A2C">
        <w:t xml:space="preserve"> </w:t>
      </w:r>
      <w:r w:rsidR="00091B2D">
        <w:t xml:space="preserve">In addition, </w:t>
      </w:r>
      <w:r w:rsidR="001026A6">
        <w:t>all PCs</w:t>
      </w:r>
      <w:r w:rsidR="00091B2D">
        <w:t xml:space="preserve"> should be able to</w:t>
      </w:r>
      <w:r>
        <w:t xml:space="preserve"> access R1 using SSH.</w:t>
      </w:r>
      <w:r w:rsidR="00DD2A2C">
        <w:t xml:space="preserve"> You should verify connectivity for both IPv4 and IPv6 except for the switches.</w:t>
      </w:r>
    </w:p>
    <w:p w14:paraId="387F56E4" w14:textId="77777777" w:rsidR="005C13E6" w:rsidRDefault="005C13E6" w:rsidP="005C13E6">
      <w:pPr>
        <w:pStyle w:val="Heading1"/>
      </w:pPr>
      <w:r>
        <w:t>Instructions</w:t>
      </w:r>
    </w:p>
    <w:p w14:paraId="08353329" w14:textId="77777777" w:rsidR="007904B4" w:rsidRDefault="007904B4" w:rsidP="007904B4">
      <w:pPr>
        <w:pStyle w:val="BodyTextL25"/>
      </w:pPr>
      <w:r>
        <w:t>Router R1 and all the switches have been preconfigured with the following:</w:t>
      </w:r>
    </w:p>
    <w:p w14:paraId="7BF8668F" w14:textId="77777777" w:rsidR="007904B4" w:rsidRPr="007904B4" w:rsidRDefault="007904B4" w:rsidP="007904B4">
      <w:pPr>
        <w:pStyle w:val="Bulletlevel1"/>
      </w:pPr>
      <w:r w:rsidRPr="007904B4">
        <w:t xml:space="preserve">Enable password: </w:t>
      </w:r>
      <w:r w:rsidRPr="009C342E">
        <w:rPr>
          <w:b/>
        </w:rPr>
        <w:t>Ciscoenpa55</w:t>
      </w:r>
    </w:p>
    <w:p w14:paraId="038384C6" w14:textId="77777777" w:rsidR="007904B4" w:rsidRPr="007904B4" w:rsidRDefault="007904B4" w:rsidP="007904B4">
      <w:pPr>
        <w:pStyle w:val="Bulletlevel1"/>
      </w:pPr>
      <w:r w:rsidRPr="007904B4">
        <w:t xml:space="preserve">Console password: </w:t>
      </w:r>
      <w:r w:rsidRPr="009C342E">
        <w:rPr>
          <w:b/>
        </w:rPr>
        <w:t>Ciscoconpa55</w:t>
      </w:r>
    </w:p>
    <w:p w14:paraId="6789471D" w14:textId="15A48EB2" w:rsidR="007904B4" w:rsidRPr="007904B4" w:rsidRDefault="007904B4" w:rsidP="007904B4">
      <w:pPr>
        <w:pStyle w:val="Bulletlevel1"/>
      </w:pPr>
      <w:r w:rsidRPr="007904B4">
        <w:t>Admin username and password</w:t>
      </w:r>
      <w:r w:rsidR="001026A6">
        <w:t xml:space="preserve"> for SSH</w:t>
      </w:r>
      <w:r w:rsidRPr="007904B4">
        <w:t xml:space="preserve">: </w:t>
      </w:r>
      <w:r w:rsidRPr="009C342E">
        <w:rPr>
          <w:b/>
        </w:rPr>
        <w:t>Admin1/Admin1pa55</w:t>
      </w:r>
    </w:p>
    <w:p w14:paraId="187A23AA" w14:textId="77777777" w:rsidR="007904B4" w:rsidRDefault="007904B4" w:rsidP="007904B4">
      <w:pPr>
        <w:pStyle w:val="BodyTextL25"/>
      </w:pPr>
      <w:r>
        <w:t>Required number of hosts per subnet:</w:t>
      </w:r>
    </w:p>
    <w:p w14:paraId="20B6FB77" w14:textId="77777777" w:rsidR="007904B4" w:rsidRPr="0038406B" w:rsidRDefault="007904B4" w:rsidP="0038406B">
      <w:pPr>
        <w:pStyle w:val="Bulletlevel1"/>
      </w:pPr>
      <w:r>
        <w:t>IT: 50 h</w:t>
      </w:r>
      <w:r w:rsidRPr="0038406B">
        <w:t>osts</w:t>
      </w:r>
    </w:p>
    <w:p w14:paraId="26D9BB61" w14:textId="77777777" w:rsidR="007904B4" w:rsidRPr="0038406B" w:rsidRDefault="007904B4" w:rsidP="0038406B">
      <w:pPr>
        <w:pStyle w:val="Bulletlevel1"/>
      </w:pPr>
      <w:r w:rsidRPr="0038406B">
        <w:t>Marketing: 50 hosts</w:t>
      </w:r>
    </w:p>
    <w:p w14:paraId="09F64618" w14:textId="77777777" w:rsidR="007904B4" w:rsidRDefault="007904B4" w:rsidP="0038406B">
      <w:pPr>
        <w:pStyle w:val="Bulletlevel1"/>
      </w:pPr>
      <w:r w:rsidRPr="0038406B">
        <w:t>R&amp;D: 1</w:t>
      </w:r>
      <w:r>
        <w:t>00 hosts</w:t>
      </w:r>
    </w:p>
    <w:p w14:paraId="4A63048E" w14:textId="6BEA22A3" w:rsidR="004A76A6" w:rsidRDefault="00A81353" w:rsidP="00597E13">
      <w:r>
        <w:t xml:space="preserve">If </w:t>
      </w:r>
      <w:r w:rsidR="00605F68">
        <w:t>all</w:t>
      </w:r>
      <w:r>
        <w:t xml:space="preserve"> configuration problems have been fixed, all devices should be able to ping each other and the web server.</w:t>
      </w:r>
    </w:p>
    <w:p w14:paraId="35E7C676" w14:textId="260B6B65" w:rsidR="00597E13" w:rsidRPr="00597E13" w:rsidRDefault="00597E13" w:rsidP="00597E13">
      <w:pPr>
        <w:rPr>
          <w:color w:val="FF0000"/>
        </w:rPr>
      </w:pPr>
      <w:r w:rsidRPr="00597E13">
        <w:rPr>
          <w:color w:val="FF0000"/>
        </w:rPr>
        <w:t>Document the errors and solutions below:</w:t>
      </w:r>
    </w:p>
    <w:p w14:paraId="1F23BA6A" w14:textId="6CF127FB" w:rsidR="00597E13" w:rsidRPr="00A66205" w:rsidRDefault="00A66205" w:rsidP="00597E13">
      <w:pPr>
        <w:rPr>
          <w:b/>
          <w:bCs/>
          <w:i/>
          <w:iCs/>
          <w:color w:val="FF0000"/>
        </w:rPr>
      </w:pPr>
      <w:proofErr w:type="gramStart"/>
      <w:r w:rsidRPr="00A66205">
        <w:rPr>
          <w:b/>
          <w:bCs/>
          <w:i/>
          <w:iCs/>
          <w:color w:val="FF0000"/>
        </w:rPr>
        <w:t>It</w:t>
      </w:r>
      <w:proofErr w:type="gramEnd"/>
      <w:r w:rsidRPr="00A66205">
        <w:rPr>
          <w:b/>
          <w:bCs/>
          <w:i/>
          <w:iCs/>
          <w:color w:val="FF0000"/>
        </w:rPr>
        <w:t xml:space="preserve"> pc had faulty gateway, fixed by changing according to the table</w:t>
      </w:r>
    </w:p>
    <w:p w14:paraId="7A97B6B3" w14:textId="4F12E29B" w:rsidR="00A66205" w:rsidRPr="00A66205" w:rsidRDefault="00A66205" w:rsidP="00597E13">
      <w:pPr>
        <w:rPr>
          <w:b/>
          <w:bCs/>
          <w:i/>
          <w:iCs/>
          <w:color w:val="FF0000"/>
        </w:rPr>
      </w:pPr>
      <w:proofErr w:type="gramStart"/>
      <w:r w:rsidRPr="00A66205">
        <w:rPr>
          <w:b/>
          <w:bCs/>
          <w:i/>
          <w:iCs/>
          <w:color w:val="FF0000"/>
        </w:rPr>
        <w:t>It</w:t>
      </w:r>
      <w:proofErr w:type="gramEnd"/>
      <w:r w:rsidRPr="00A66205">
        <w:rPr>
          <w:b/>
          <w:bCs/>
          <w:i/>
          <w:iCs/>
          <w:color w:val="FF0000"/>
        </w:rPr>
        <w:t xml:space="preserve"> pc also had its </w:t>
      </w:r>
      <w:proofErr w:type="spellStart"/>
      <w:r w:rsidRPr="00A66205">
        <w:rPr>
          <w:b/>
          <w:bCs/>
          <w:i/>
          <w:iCs/>
          <w:color w:val="FF0000"/>
        </w:rPr>
        <w:t>ip</w:t>
      </w:r>
      <w:proofErr w:type="spellEnd"/>
      <w:r w:rsidRPr="00A66205">
        <w:rPr>
          <w:b/>
          <w:bCs/>
          <w:i/>
          <w:iCs/>
          <w:color w:val="FF0000"/>
        </w:rPr>
        <w:t xml:space="preserve"> address misconfigured’</w:t>
      </w:r>
    </w:p>
    <w:p w14:paraId="228C3412" w14:textId="1F51877A" w:rsidR="00A66205" w:rsidRPr="00A66205" w:rsidRDefault="00A66205" w:rsidP="00597E13">
      <w:pPr>
        <w:rPr>
          <w:b/>
          <w:bCs/>
          <w:i/>
          <w:iCs/>
          <w:color w:val="FF0000"/>
        </w:rPr>
      </w:pPr>
      <w:r w:rsidRPr="00A66205">
        <w:rPr>
          <w:b/>
          <w:bCs/>
          <w:i/>
          <w:iCs/>
          <w:color w:val="FF0000"/>
        </w:rPr>
        <w:t xml:space="preserve">R1 needed to set the </w:t>
      </w:r>
      <w:proofErr w:type="spellStart"/>
      <w:r w:rsidRPr="00A66205">
        <w:rPr>
          <w:b/>
          <w:bCs/>
          <w:i/>
          <w:iCs/>
          <w:color w:val="FF0000"/>
        </w:rPr>
        <w:t>ip</w:t>
      </w:r>
      <w:proofErr w:type="spellEnd"/>
      <w:r w:rsidRPr="00A66205">
        <w:rPr>
          <w:b/>
          <w:bCs/>
          <w:i/>
          <w:iCs/>
          <w:color w:val="FF0000"/>
        </w:rPr>
        <w:t xml:space="preserve"> correctly on the g0/1 interface</w:t>
      </w:r>
    </w:p>
    <w:p w14:paraId="15C70BE5" w14:textId="7A99DDD8" w:rsidR="00A66205" w:rsidRPr="00A66205" w:rsidRDefault="00A66205" w:rsidP="00597E13">
      <w:pPr>
        <w:rPr>
          <w:b/>
          <w:bCs/>
          <w:i/>
          <w:iCs/>
          <w:color w:val="FF0000"/>
        </w:rPr>
      </w:pPr>
      <w:r w:rsidRPr="00A66205">
        <w:rPr>
          <w:b/>
          <w:bCs/>
          <w:i/>
          <w:iCs/>
          <w:color w:val="FF0000"/>
        </w:rPr>
        <w:t xml:space="preserve">S2 was </w:t>
      </w:r>
      <w:proofErr w:type="gramStart"/>
      <w:r w:rsidRPr="00A66205">
        <w:rPr>
          <w:b/>
          <w:bCs/>
          <w:i/>
          <w:iCs/>
          <w:color w:val="FF0000"/>
        </w:rPr>
        <w:t>misconfigured ,</w:t>
      </w:r>
      <w:proofErr w:type="gramEnd"/>
      <w:r w:rsidRPr="00A66205">
        <w:rPr>
          <w:b/>
          <w:bCs/>
          <w:i/>
          <w:iCs/>
          <w:color w:val="FF0000"/>
        </w:rPr>
        <w:t xml:space="preserve"> configured using the table </w:t>
      </w:r>
    </w:p>
    <w:p w14:paraId="44863442" w14:textId="77777777" w:rsidR="00597E13" w:rsidRPr="00597E13" w:rsidRDefault="00597E13" w:rsidP="00597E13"/>
    <w:sectPr w:rsidR="00597E13" w:rsidRPr="00597E13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99424" w14:textId="77777777" w:rsidR="00CB4DA2" w:rsidRDefault="00CB4DA2" w:rsidP="00710659">
      <w:pPr>
        <w:spacing w:after="0" w:line="240" w:lineRule="auto"/>
      </w:pPr>
      <w:r>
        <w:separator/>
      </w:r>
    </w:p>
    <w:p w14:paraId="43E4F714" w14:textId="77777777" w:rsidR="00CB4DA2" w:rsidRDefault="00CB4DA2"/>
  </w:endnote>
  <w:endnote w:type="continuationSeparator" w:id="0">
    <w:p w14:paraId="6CAAFBA9" w14:textId="77777777" w:rsidR="00CB4DA2" w:rsidRDefault="00CB4DA2" w:rsidP="00710659">
      <w:pPr>
        <w:spacing w:after="0" w:line="240" w:lineRule="auto"/>
      </w:pPr>
      <w:r>
        <w:continuationSeparator/>
      </w:r>
    </w:p>
    <w:p w14:paraId="76856226" w14:textId="77777777" w:rsidR="00CB4DA2" w:rsidRDefault="00CB4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F47DA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EAE01" w14:textId="7CB8ED5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66205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97E1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97E1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735DF" w14:textId="5B5DEFA0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A64E1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66205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97E1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97E13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0DDD" w14:textId="77777777" w:rsidR="00CB4DA2" w:rsidRDefault="00CB4DA2" w:rsidP="00710659">
      <w:pPr>
        <w:spacing w:after="0" w:line="240" w:lineRule="auto"/>
      </w:pPr>
      <w:r>
        <w:separator/>
      </w:r>
    </w:p>
    <w:p w14:paraId="204C83DF" w14:textId="77777777" w:rsidR="00CB4DA2" w:rsidRDefault="00CB4DA2"/>
  </w:footnote>
  <w:footnote w:type="continuationSeparator" w:id="0">
    <w:p w14:paraId="698E6909" w14:textId="77777777" w:rsidR="00CB4DA2" w:rsidRDefault="00CB4DA2" w:rsidP="00710659">
      <w:pPr>
        <w:spacing w:after="0" w:line="240" w:lineRule="auto"/>
      </w:pPr>
      <w:r>
        <w:continuationSeparator/>
      </w:r>
    </w:p>
    <w:p w14:paraId="176076C2" w14:textId="77777777" w:rsidR="00CB4DA2" w:rsidRDefault="00CB4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4602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29C8BB83C7BD4E14BE2DDA7D09FA68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84EC0F1" w14:textId="7E0B466D" w:rsidR="00926CB2" w:rsidRDefault="00721E03" w:rsidP="008402F2">
        <w:pPr>
          <w:pStyle w:val="PageHead"/>
        </w:pPr>
        <w:r>
          <w:t>Packet Tracer - Troubleshooting Challenge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42821" w14:textId="77777777" w:rsidR="00926CB2" w:rsidRDefault="00882B63" w:rsidP="006C3FCF">
    <w:pPr>
      <w:ind w:left="-288"/>
    </w:pPr>
    <w:r>
      <w:rPr>
        <w:noProof/>
        <w:lang w:val="en-CA" w:eastAsia="en-CA"/>
      </w:rPr>
      <w:drawing>
        <wp:inline distT="0" distB="0" distL="0" distR="0" wp14:anchorId="18C022AB" wp14:editId="1DFEB0F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1D2595F"/>
    <w:multiLevelType w:val="multilevel"/>
    <w:tmpl w:val="65C0076E"/>
    <w:lvl w:ilvl="0">
      <w:start w:val="1"/>
      <w:numFmt w:val="bullet"/>
      <w:lvlText w:val="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A0148D9"/>
    <w:multiLevelType w:val="multilevel"/>
    <w:tmpl w:val="A240EB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bullet"/>
        <w:pStyle w:val="Bulletlevel1"/>
        <w:lvlText w:val=""/>
        <w:lvlJc w:val="left"/>
        <w:pPr>
          <w:tabs>
            <w:tab w:val="num" w:pos="720"/>
          </w:tabs>
          <w:ind w:left="720" w:hanging="360"/>
        </w:pPr>
        <w:rPr>
          <w:rFonts w:ascii="Webdings" w:hAnsi="Webdings" w:hint="default"/>
          <w:sz w:val="16"/>
          <w:szCs w:val="16"/>
          <w:vertAlign w:val="subscript"/>
        </w:rPr>
      </w:lvl>
    </w:lvlOverride>
  </w:num>
  <w:num w:numId="2">
    <w:abstractNumId w:val="6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3"/>
  </w:num>
  <w:num w:numId="11">
    <w:abstractNumId w:val="5"/>
  </w:num>
  <w:num w:numId="12">
    <w:abstractNumId w:val="9"/>
  </w:num>
  <w:num w:numId="13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591"/>
    <w:rsid w:val="00001BDF"/>
    <w:rsid w:val="0000380F"/>
    <w:rsid w:val="00004175"/>
    <w:rsid w:val="000059C9"/>
    <w:rsid w:val="00012C22"/>
    <w:rsid w:val="0001315D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3FED"/>
    <w:rsid w:val="00084C99"/>
    <w:rsid w:val="00085CC6"/>
    <w:rsid w:val="00090C07"/>
    <w:rsid w:val="0009147A"/>
    <w:rsid w:val="00091B2D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26A6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4E1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A56"/>
    <w:rsid w:val="001E0AB8"/>
    <w:rsid w:val="001E38E0"/>
    <w:rsid w:val="001E4E72"/>
    <w:rsid w:val="001E62B3"/>
    <w:rsid w:val="001E6424"/>
    <w:rsid w:val="001F0171"/>
    <w:rsid w:val="001F0D77"/>
    <w:rsid w:val="001F643A"/>
    <w:rsid w:val="001F6EBC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1419"/>
    <w:rsid w:val="00294C8F"/>
    <w:rsid w:val="002A0B2E"/>
    <w:rsid w:val="002A0DC1"/>
    <w:rsid w:val="002A6C56"/>
    <w:rsid w:val="002B7928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2CEE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0CB"/>
    <w:rsid w:val="003608AC"/>
    <w:rsid w:val="00363A23"/>
    <w:rsid w:val="0036440C"/>
    <w:rsid w:val="0036465A"/>
    <w:rsid w:val="0038406B"/>
    <w:rsid w:val="003867A5"/>
    <w:rsid w:val="00390C38"/>
    <w:rsid w:val="0039266B"/>
    <w:rsid w:val="00392748"/>
    <w:rsid w:val="00392C65"/>
    <w:rsid w:val="00392ED5"/>
    <w:rsid w:val="003A021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36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0CB9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3035"/>
    <w:rsid w:val="00492781"/>
    <w:rsid w:val="004936C2"/>
    <w:rsid w:val="0049379C"/>
    <w:rsid w:val="004A1CA0"/>
    <w:rsid w:val="004A22E9"/>
    <w:rsid w:val="004A4ACD"/>
    <w:rsid w:val="004A506C"/>
    <w:rsid w:val="004A5BC5"/>
    <w:rsid w:val="004A76A6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362E"/>
    <w:rsid w:val="004E6152"/>
    <w:rsid w:val="004F344A"/>
    <w:rsid w:val="004F4EC3"/>
    <w:rsid w:val="005044B6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4F74"/>
    <w:rsid w:val="005762B1"/>
    <w:rsid w:val="00580456"/>
    <w:rsid w:val="00580E73"/>
    <w:rsid w:val="00592329"/>
    <w:rsid w:val="00593386"/>
    <w:rsid w:val="00596998"/>
    <w:rsid w:val="0059790F"/>
    <w:rsid w:val="00597E13"/>
    <w:rsid w:val="005A6E62"/>
    <w:rsid w:val="005B2FB3"/>
    <w:rsid w:val="005C13E6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954"/>
    <w:rsid w:val="006034CB"/>
    <w:rsid w:val="00603503"/>
    <w:rsid w:val="00603C52"/>
    <w:rsid w:val="00605F68"/>
    <w:rsid w:val="006131CE"/>
    <w:rsid w:val="0061336B"/>
    <w:rsid w:val="00617D6E"/>
    <w:rsid w:val="00620ED5"/>
    <w:rsid w:val="00622D61"/>
    <w:rsid w:val="00623988"/>
    <w:rsid w:val="00624198"/>
    <w:rsid w:val="006248B8"/>
    <w:rsid w:val="00636C28"/>
    <w:rsid w:val="006428E5"/>
    <w:rsid w:val="00644958"/>
    <w:rsid w:val="006513FB"/>
    <w:rsid w:val="006530EC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24A1"/>
    <w:rsid w:val="00721E01"/>
    <w:rsid w:val="00721E03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04B4"/>
    <w:rsid w:val="00792F4E"/>
    <w:rsid w:val="0079398D"/>
    <w:rsid w:val="00796C25"/>
    <w:rsid w:val="007A287C"/>
    <w:rsid w:val="007A3B2A"/>
    <w:rsid w:val="007A5904"/>
    <w:rsid w:val="007A6928"/>
    <w:rsid w:val="007B0C9D"/>
    <w:rsid w:val="007B5522"/>
    <w:rsid w:val="007C0EE0"/>
    <w:rsid w:val="007C14B9"/>
    <w:rsid w:val="007C1B71"/>
    <w:rsid w:val="007C2FBB"/>
    <w:rsid w:val="007C5790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CF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E10"/>
    <w:rsid w:val="008D73BF"/>
    <w:rsid w:val="008D7F09"/>
    <w:rsid w:val="008E00D5"/>
    <w:rsid w:val="008E5B64"/>
    <w:rsid w:val="008E72A2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1049"/>
    <w:rsid w:val="00933237"/>
    <w:rsid w:val="00933C03"/>
    <w:rsid w:val="00933F28"/>
    <w:rsid w:val="009400C3"/>
    <w:rsid w:val="009453F7"/>
    <w:rsid w:val="009476C0"/>
    <w:rsid w:val="00963E34"/>
    <w:rsid w:val="00964DFA"/>
    <w:rsid w:val="00970A69"/>
    <w:rsid w:val="00980AD2"/>
    <w:rsid w:val="0098155C"/>
    <w:rsid w:val="00983B77"/>
    <w:rsid w:val="00996053"/>
    <w:rsid w:val="009A0B2F"/>
    <w:rsid w:val="009A1CF4"/>
    <w:rsid w:val="009A37D7"/>
    <w:rsid w:val="009A4E17"/>
    <w:rsid w:val="009A6955"/>
    <w:rsid w:val="009B0591"/>
    <w:rsid w:val="009B341C"/>
    <w:rsid w:val="009B5747"/>
    <w:rsid w:val="009C0B81"/>
    <w:rsid w:val="009C3182"/>
    <w:rsid w:val="009C342E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7F3"/>
    <w:rsid w:val="00A47CC2"/>
    <w:rsid w:val="00A502BA"/>
    <w:rsid w:val="00A60146"/>
    <w:rsid w:val="00A601A9"/>
    <w:rsid w:val="00A60F6F"/>
    <w:rsid w:val="00A622C4"/>
    <w:rsid w:val="00A6283D"/>
    <w:rsid w:val="00A66205"/>
    <w:rsid w:val="00A676FF"/>
    <w:rsid w:val="00A73EBA"/>
    <w:rsid w:val="00A754B4"/>
    <w:rsid w:val="00A76665"/>
    <w:rsid w:val="00A76749"/>
    <w:rsid w:val="00A807C1"/>
    <w:rsid w:val="00A81353"/>
    <w:rsid w:val="00A82658"/>
    <w:rsid w:val="00A83374"/>
    <w:rsid w:val="00A96172"/>
    <w:rsid w:val="00A96D52"/>
    <w:rsid w:val="00A97C5F"/>
    <w:rsid w:val="00AA4245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2F86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5C37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6DB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A7B4B"/>
    <w:rsid w:val="00CB2FC9"/>
    <w:rsid w:val="00CB4DA2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728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4A7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A2C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005"/>
    <w:rsid w:val="00E26930"/>
    <w:rsid w:val="00E27257"/>
    <w:rsid w:val="00E27F4F"/>
    <w:rsid w:val="00E4203F"/>
    <w:rsid w:val="00E449D0"/>
    <w:rsid w:val="00E44A34"/>
    <w:rsid w:val="00E4506A"/>
    <w:rsid w:val="00E46145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17BB5"/>
    <w:rsid w:val="00F2229D"/>
    <w:rsid w:val="00F25ABB"/>
    <w:rsid w:val="00F26F62"/>
    <w:rsid w:val="00F27963"/>
    <w:rsid w:val="00F30103"/>
    <w:rsid w:val="00F30446"/>
    <w:rsid w:val="00F4135D"/>
    <w:rsid w:val="00F41571"/>
    <w:rsid w:val="00F41F1B"/>
    <w:rsid w:val="00F46BD9"/>
    <w:rsid w:val="00F60BE0"/>
    <w:rsid w:val="00F6280E"/>
    <w:rsid w:val="00F7050A"/>
    <w:rsid w:val="00F75533"/>
    <w:rsid w:val="00F8036D"/>
    <w:rsid w:val="00F809DC"/>
    <w:rsid w:val="00F8528C"/>
    <w:rsid w:val="00F86EB0"/>
    <w:rsid w:val="00F875AD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C6C15"/>
  <w15:docId w15:val="{FF0DAB57-6188-4AA6-AC10-3DA08D04D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91419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29141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29141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291419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9141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91419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1419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91419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91419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91419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141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291419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91419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91419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291419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291419"/>
    <w:pPr>
      <w:ind w:left="720"/>
    </w:pPr>
  </w:style>
  <w:style w:type="paragraph" w:styleId="Header">
    <w:name w:val="header"/>
    <w:basedOn w:val="Normal"/>
    <w:link w:val="HeaderChar"/>
    <w:unhideWhenUsed/>
    <w:rsid w:val="00291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91419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9141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91419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91419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291419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91419"/>
  </w:style>
  <w:style w:type="table" w:styleId="TableGrid">
    <w:name w:val="Table Grid"/>
    <w:basedOn w:val="TableNormal"/>
    <w:uiPriority w:val="59"/>
    <w:rsid w:val="0029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291419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291419"/>
    <w:pPr>
      <w:numPr>
        <w:numId w:val="12"/>
      </w:numPr>
    </w:pPr>
  </w:style>
  <w:style w:type="paragraph" w:customStyle="1" w:styleId="Bulletlevel2">
    <w:name w:val="Bullet level 2"/>
    <w:basedOn w:val="BodyTextL25"/>
    <w:qFormat/>
    <w:rsid w:val="00291419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291419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A76A6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291419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291419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291419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29141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291419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91419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91419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9141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91419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91419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291419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291419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29141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9141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91419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291419"/>
    <w:pPr>
      <w:numPr>
        <w:numId w:val="12"/>
      </w:numPr>
    </w:pPr>
  </w:style>
  <w:style w:type="numbering" w:customStyle="1" w:styleId="LabList">
    <w:name w:val="Lab List"/>
    <w:basedOn w:val="NoList"/>
    <w:uiPriority w:val="99"/>
    <w:rsid w:val="0029141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29141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291419"/>
    <w:rPr>
      <w:color w:val="EE0000"/>
    </w:rPr>
  </w:style>
  <w:style w:type="paragraph" w:customStyle="1" w:styleId="BodyTextL25Bold">
    <w:name w:val="Body Text L25 Bold"/>
    <w:basedOn w:val="BodyTextL25"/>
    <w:qFormat/>
    <w:rsid w:val="00291419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4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91419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29141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914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9141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41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91419"/>
    <w:rPr>
      <w:b/>
      <w:bCs/>
    </w:rPr>
  </w:style>
  <w:style w:type="paragraph" w:customStyle="1" w:styleId="ReflectionQ">
    <w:name w:val="Reflection Q"/>
    <w:basedOn w:val="BodyTextL25"/>
    <w:qFormat/>
    <w:rsid w:val="00291419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291419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9141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291419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291419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291419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291419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291419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291419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91419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91419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91419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91419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91419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91419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91419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91419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91419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91419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91419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91419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914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91419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291419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91419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91419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91419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91419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91419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91419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91419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91419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91419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91419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91419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91419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91419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91419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291419"/>
    <w:rPr>
      <w:b/>
    </w:rPr>
  </w:style>
  <w:style w:type="character" w:customStyle="1" w:styleId="CMDChar">
    <w:name w:val="CMD Char"/>
    <w:basedOn w:val="DefaultParagraphFont"/>
    <w:link w:val="CMD"/>
    <w:rsid w:val="00291419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291419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291419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291419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291419"/>
    <w:rPr>
      <w:color w:val="808080"/>
    </w:rPr>
  </w:style>
  <w:style w:type="character" w:styleId="Hyperlink">
    <w:name w:val="Hyperlink"/>
    <w:basedOn w:val="DefaultParagraphFont"/>
    <w:unhideWhenUsed/>
    <w:rsid w:val="00A813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53"/>
    <w:rPr>
      <w:color w:val="605E5C"/>
      <w:shd w:val="clear" w:color="auto" w:fill="E1DFDD"/>
    </w:rPr>
  </w:style>
  <w:style w:type="character" w:customStyle="1" w:styleId="Heading1Gray">
    <w:name w:val="Heading 1 Gray"/>
    <w:basedOn w:val="Heading1Char"/>
    <w:uiPriority w:val="1"/>
    <w:qFormat/>
    <w:rsid w:val="00291419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291419"/>
    <w:rPr>
      <w:color w:val="EE0000"/>
    </w:rPr>
  </w:style>
  <w:style w:type="character" w:customStyle="1" w:styleId="CMDRedChar">
    <w:name w:val="CMD Red Char"/>
    <w:basedOn w:val="CMDChar"/>
    <w:link w:val="CMDRed"/>
    <w:rsid w:val="00291419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291419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291419"/>
    <w:rPr>
      <w:szCs w:val="22"/>
    </w:rPr>
  </w:style>
  <w:style w:type="character" w:customStyle="1" w:styleId="CMDOutputChar">
    <w:name w:val="CMD Output Char"/>
    <w:basedOn w:val="BodyTextL25Char"/>
    <w:link w:val="CMDOutput"/>
    <w:rsid w:val="00291419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291419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291419"/>
  </w:style>
  <w:style w:type="paragraph" w:customStyle="1" w:styleId="TableAnswer">
    <w:name w:val="Table Answer"/>
    <w:basedOn w:val="TableText"/>
    <w:qFormat/>
    <w:rsid w:val="00291419"/>
  </w:style>
  <w:style w:type="character" w:customStyle="1" w:styleId="Heading2Gray">
    <w:name w:val="Heading 2 Gray"/>
    <w:basedOn w:val="Heading2Char"/>
    <w:uiPriority w:val="1"/>
    <w:qFormat/>
    <w:rsid w:val="00291419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291419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291419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29141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291419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291419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291419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291419"/>
    <w:rPr>
      <w:rFonts w:ascii="Courier New" w:hAnsi="Courier New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C8BB83C7BD4E14BE2DDA7D09FA6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95F37-A0E5-42EA-81C3-1709CFD02A56}"/>
      </w:docPartPr>
      <w:docPartBody>
        <w:p w:rsidR="00D40B4F" w:rsidRDefault="0074177A">
          <w:pPr>
            <w:pStyle w:val="29C8BB83C7BD4E14BE2DDA7D09FA68B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7A"/>
    <w:rsid w:val="00125E25"/>
    <w:rsid w:val="00180ACD"/>
    <w:rsid w:val="002A2E4B"/>
    <w:rsid w:val="0039796F"/>
    <w:rsid w:val="0054154E"/>
    <w:rsid w:val="00597D18"/>
    <w:rsid w:val="0074177A"/>
    <w:rsid w:val="008C6C43"/>
    <w:rsid w:val="008D66F6"/>
    <w:rsid w:val="00A96077"/>
    <w:rsid w:val="00AD7939"/>
    <w:rsid w:val="00BB3DFE"/>
    <w:rsid w:val="00C426E0"/>
    <w:rsid w:val="00C45A74"/>
    <w:rsid w:val="00D40B4F"/>
    <w:rsid w:val="00D47ABC"/>
    <w:rsid w:val="00F0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C8BB83C7BD4E14BE2DDA7D09FA68BE">
    <w:name w:val="29C8BB83C7BD4E14BE2DDA7D09FA6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0DBA6E-730E-4AD1-A9AB-912B10F6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10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– Troubleshooting Challenge</vt:lpstr>
    </vt:vector>
  </TitlesOfParts>
  <Company>Cisco Systems, Inc.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Troubleshooting Challenge</dc:title>
  <dc:creator>JUBAIR</dc:creator>
  <dc:description>2019</dc:description>
  <cp:lastModifiedBy>Jubair Uddin Pabel</cp:lastModifiedBy>
  <cp:revision>2</cp:revision>
  <dcterms:created xsi:type="dcterms:W3CDTF">2022-11-09T05:16:00Z</dcterms:created>
  <dcterms:modified xsi:type="dcterms:W3CDTF">2022-11-09T05:16:00Z</dcterms:modified>
</cp:coreProperties>
</file>