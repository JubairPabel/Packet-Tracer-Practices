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D4A68" w:rsidR="004D36D7" w:rsidP="00BD4560" w:rsidRDefault="00CC2353" w14:paraId="5990F64A" w14:textId="7AB61A0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</w:p>
    <w:p w:rsidRPr="00E70096" w:rsidR="00D778DF" w:rsidP="00D452F4" w:rsidRDefault="00D778DF" w14:paraId="646B0F8C" w14:textId="77777777">
      <w:pPr>
        <w:pStyle w:val="Heading1"/>
      </w:pPr>
      <w:r w:rsidRPr="00E70096">
        <w:t>Objectives</w:t>
      </w:r>
    </w:p>
    <w:p w:rsidR="00BD4560" w:rsidP="00BD4560" w:rsidRDefault="00BD4560" w14:paraId="7A405E79" w14:textId="77777777">
      <w:pPr>
        <w:pStyle w:val="BodyTextL25Bold"/>
      </w:pPr>
      <w:r>
        <w:t xml:space="preserve">Part 1: Verify the Default Switch Configuration </w:t>
      </w:r>
    </w:p>
    <w:p w:rsidRPr="00D73F6F" w:rsidR="00BD4560" w:rsidP="00BD4560" w:rsidRDefault="00BD4560" w14:paraId="12754863" w14:textId="77777777">
      <w:pPr>
        <w:pStyle w:val="BodyTextL25Bold"/>
      </w:pPr>
      <w:r>
        <w:t xml:space="preserve">Part 2: Configure a Basic Switch Configuration </w:t>
      </w:r>
    </w:p>
    <w:p w:rsidR="00BD4560" w:rsidP="00BD4560" w:rsidRDefault="00BD4560" w14:paraId="3866BE54" w14:textId="77777777">
      <w:pPr>
        <w:pStyle w:val="BodyTextL25Bold"/>
      </w:pPr>
      <w:r>
        <w:t>Part 3: Configure a MOTD Banner</w:t>
      </w:r>
    </w:p>
    <w:p w:rsidR="00BD4560" w:rsidP="00BD4560" w:rsidRDefault="00BD4560" w14:paraId="58A0777A" w14:textId="77777777">
      <w:pPr>
        <w:pStyle w:val="BodyTextL25Bold"/>
      </w:pPr>
      <w:r>
        <w:t>Part 4: Save Configuration Files to NVRAM</w:t>
      </w:r>
    </w:p>
    <w:p w:rsidRPr="004C0909" w:rsidR="00D778DF" w:rsidP="00BD4560" w:rsidRDefault="00BD4560" w14:paraId="1F1470CB" w14:textId="77777777">
      <w:pPr>
        <w:pStyle w:val="BodyTextL25Bold"/>
      </w:pPr>
      <w:r>
        <w:t>Part 5: Configure S2</w:t>
      </w:r>
    </w:p>
    <w:p w:rsidR="00D778DF" w:rsidP="00D452F4" w:rsidRDefault="00D778DF" w14:paraId="6E37DDAE" w14:textId="77777777">
      <w:pPr>
        <w:pStyle w:val="Heading1"/>
      </w:pPr>
      <w:r w:rsidRPr="00E70096">
        <w:t>Background / Scenario</w:t>
      </w:r>
    </w:p>
    <w:p w:rsidR="00D778DF" w:rsidP="00BD4560" w:rsidRDefault="00BD4560" w14:paraId="7040566B" w14:textId="77777777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P="00BD4560" w:rsidRDefault="00B17EA1" w14:paraId="6F402A99" w14:textId="77777777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P="00D452F4" w:rsidRDefault="00125806" w14:paraId="0BAF26CC" w14:textId="77777777">
      <w:pPr>
        <w:pStyle w:val="Heading1"/>
      </w:pPr>
      <w:r>
        <w:t>Instructions</w:t>
      </w:r>
    </w:p>
    <w:p w:rsidR="00103401" w:rsidP="004E1D52" w:rsidRDefault="00BD4560" w14:paraId="59701349" w14:textId="77777777">
      <w:pPr>
        <w:pStyle w:val="Heading2"/>
      </w:pPr>
      <w:r w:rsidRPr="00BD4560">
        <w:t>Verify the Default Switch Configuration</w:t>
      </w:r>
    </w:p>
    <w:p w:rsidR="00231DCA" w:rsidP="00BD4560" w:rsidRDefault="00BD4560" w14:paraId="3BA0B3AF" w14:textId="77777777">
      <w:pPr>
        <w:pStyle w:val="Heading3"/>
      </w:pPr>
      <w:r w:rsidRPr="00BD4560">
        <w:t>Enter privileged EXEC mode.</w:t>
      </w:r>
    </w:p>
    <w:p w:rsidRPr="003202D1" w:rsidR="00BD4560" w:rsidP="00BD4560" w:rsidRDefault="00BD4560" w14:paraId="1F1A0416" w14:textId="77777777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P="00BD4560" w:rsidRDefault="00BD4560" w14:paraId="441B8CB8" w14:textId="77777777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Pr="0071321C" w:rsidR="00BD4560" w:rsidP="00BD4560" w:rsidRDefault="00BD4560" w14:paraId="6FF248AE" w14:textId="77777777">
      <w:pPr>
        <w:pStyle w:val="SubStepAlpha"/>
      </w:pPr>
      <w:r w:rsidRPr="0071321C">
        <w:t xml:space="preserve">Click </w:t>
      </w:r>
      <w:r w:rsidRPr="00DA6581">
        <w:rPr>
          <w:b/>
          <w:bCs/>
        </w:rPr>
        <w:t>S1</w:t>
      </w:r>
      <w:r w:rsidRPr="0071321C">
        <w:t xml:space="preserve"> and then the CLI tab. Press Enter.</w:t>
      </w:r>
    </w:p>
    <w:p w:rsidR="00BD4560" w:rsidP="00BD4560" w:rsidRDefault="00BD4560" w14:paraId="3CDB333F" w14:textId="77777777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P="00BD4560" w:rsidRDefault="00BD4560" w14:paraId="4049D16D" w14:textId="77777777">
      <w:pPr>
        <w:pStyle w:val="ConfigWindow"/>
      </w:pPr>
      <w:r>
        <w:t>Open Configuration Window</w:t>
      </w:r>
      <w:r w:rsidR="00F60A60">
        <w:t xml:space="preserve"> for S1</w:t>
      </w:r>
    </w:p>
    <w:p w:rsidRPr="00E217B7" w:rsidR="00BD4560" w:rsidP="00E0433B" w:rsidRDefault="00BD4560" w14:paraId="6AF41EC2" w14:textId="77777777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P="00BD4560" w:rsidRDefault="00BD4560" w14:paraId="324CE25A" w14:textId="77777777">
      <w:pPr>
        <w:pStyle w:val="CMD"/>
      </w:pPr>
      <w:r w:rsidRPr="00E217B7">
        <w:t xml:space="preserve">Switch# </w:t>
      </w:r>
    </w:p>
    <w:p w:rsidRPr="0029789F" w:rsidR="00BD4560" w:rsidP="00BD4560" w:rsidRDefault="00BD4560" w14:paraId="4A94637F" w14:textId="77777777">
      <w:pPr>
        <w:pStyle w:val="BodyTextL50"/>
      </w:pPr>
      <w:r w:rsidRPr="0029789F">
        <w:t>Notice that the prompt changed to reflect privileged EXEC mode.</w:t>
      </w:r>
    </w:p>
    <w:p w:rsidRPr="0071321C" w:rsidR="00112B82" w:rsidP="00112B82" w:rsidRDefault="00112B82" w14:paraId="39B9DFF2" w14:textId="77777777">
      <w:pPr>
        <w:pStyle w:val="Heading3"/>
      </w:pPr>
      <w:r w:rsidRPr="0071321C">
        <w:t>Examine the current switch configuration.</w:t>
      </w:r>
    </w:p>
    <w:p w:rsidR="00112B82" w:rsidP="00112B82" w:rsidRDefault="00112B82" w14:paraId="2AD11477" w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P="00112B82" w:rsidRDefault="00112B82" w14:paraId="320AF2FF" w14:textId="77777777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P="00112B82" w:rsidRDefault="00112B82" w14:paraId="6918EB57" w14:textId="6144B351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Pr="0071321C" w:rsidR="00DA6581" w:rsidP="00DA6581" w:rsidRDefault="00DA6581" w14:paraId="23A0229D" w14:textId="05ED6638">
      <w:pPr>
        <w:pStyle w:val="Heading4"/>
      </w:pPr>
      <w:r>
        <w:t>Questions:</w:t>
      </w:r>
    </w:p>
    <w:p w:rsidR="00112B82" w:rsidP="002B6273" w:rsidRDefault="00112B82" w14:paraId="7C09461D" w14:textId="77777777">
      <w:pPr>
        <w:pStyle w:val="SubStepAlpha"/>
        <w:spacing w:before="0"/>
        <w:rPr/>
      </w:pPr>
      <w:r w:rsidR="00112B82">
        <w:rPr/>
        <w:t>How many Fast Ethernet i</w:t>
      </w:r>
      <w:r w:rsidR="00112B82">
        <w:rPr/>
        <w:t>nterfaces does the switch have?</w:t>
      </w:r>
    </w:p>
    <w:p w:rsidR="6BB4550E" w:rsidP="163A2F98" w:rsidRDefault="6BB4550E" w14:paraId="342C5087" w14:textId="5F400D92">
      <w:pPr>
        <w:pStyle w:val="SubStepAlpha"/>
        <w:numPr>
          <w:numId w:val="0"/>
        </w:numPr>
        <w:ind w:left="0"/>
      </w:pPr>
      <w:r w:rsidR="6BB4550E">
        <w:rPr/>
        <w:t xml:space="preserve">             </w:t>
      </w:r>
      <w:r w:rsidRPr="163A2F98" w:rsidR="6BB4550E">
        <w:rPr>
          <w:color w:val="FF0000"/>
        </w:rPr>
        <w:t>24</w:t>
      </w:r>
    </w:p>
    <w:p w:rsidR="00112B82" w:rsidP="00B13F00" w:rsidRDefault="00112B82" w14:paraId="3BD8D1A2" w14:textId="77777777">
      <w:pPr>
        <w:pStyle w:val="SubStepAlpha"/>
        <w:rPr/>
      </w:pPr>
      <w:r w:rsidR="00112B82">
        <w:rPr/>
        <w:t>How many Gigabit Ethernet i</w:t>
      </w:r>
      <w:r w:rsidR="00112B82">
        <w:rPr/>
        <w:t>nterfaces does the switch have?</w:t>
      </w:r>
    </w:p>
    <w:p w:rsidR="58671F7A" w:rsidP="163A2F98" w:rsidRDefault="58671F7A" w14:paraId="2D262F7D" w14:textId="374547DB">
      <w:pPr>
        <w:pStyle w:val="SubStepAlpha"/>
        <w:numPr>
          <w:numId w:val="0"/>
        </w:numPr>
        <w:ind w:left="0"/>
        <w:rPr>
          <w:sz w:val="20"/>
          <w:szCs w:val="20"/>
        </w:rPr>
      </w:pPr>
      <w:r w:rsidRPr="163A2F98" w:rsidR="58671F7A">
        <w:rPr>
          <w:sz w:val="20"/>
          <w:szCs w:val="20"/>
        </w:rPr>
        <w:t xml:space="preserve">            </w:t>
      </w:r>
      <w:r w:rsidRPr="163A2F98" w:rsidR="58671F7A">
        <w:rPr>
          <w:color w:val="FF0000"/>
          <w:sz w:val="20"/>
          <w:szCs w:val="20"/>
        </w:rPr>
        <w:t>2</w:t>
      </w:r>
    </w:p>
    <w:p w:rsidR="00112B82" w:rsidP="00B13F00" w:rsidRDefault="00112B82" w14:paraId="1E179819" w14:textId="77777777">
      <w:pPr>
        <w:pStyle w:val="SubStepAlpha"/>
        <w:rPr/>
      </w:pPr>
      <w:r w:rsidR="00112B82">
        <w:rPr/>
        <w:t xml:space="preserve">What is the range of </w:t>
      </w:r>
      <w:r w:rsidR="00E0433B">
        <w:rPr/>
        <w:t xml:space="preserve">values shown for the </w:t>
      </w:r>
      <w:proofErr w:type="spellStart"/>
      <w:r w:rsidR="00E0433B">
        <w:rPr/>
        <w:t>vty</w:t>
      </w:r>
      <w:proofErr w:type="spellEnd"/>
      <w:r w:rsidR="00E0433B">
        <w:rPr/>
        <w:t xml:space="preserve"> lines?</w:t>
      </w:r>
    </w:p>
    <w:p w:rsidR="192F0F3E" w:rsidP="163A2F98" w:rsidRDefault="192F0F3E" w14:paraId="02B3ECE0" w14:textId="70689E24">
      <w:pPr>
        <w:pStyle w:val="SubStepAlpha"/>
        <w:numPr>
          <w:numId w:val="0"/>
        </w:numPr>
        <w:ind w:left="0"/>
        <w:rPr>
          <w:color w:val="FF0000"/>
          <w:sz w:val="20"/>
          <w:szCs w:val="20"/>
        </w:rPr>
      </w:pPr>
      <w:r w:rsidRPr="163A2F98" w:rsidR="192F0F3E">
        <w:rPr>
          <w:sz w:val="20"/>
          <w:szCs w:val="20"/>
        </w:rPr>
        <w:t xml:space="preserve">             </w:t>
      </w:r>
      <w:proofErr w:type="spellStart"/>
      <w:r w:rsidRPr="163A2F98" w:rsidR="192F0F3E">
        <w:rPr>
          <w:color w:val="FF0000"/>
          <w:sz w:val="20"/>
          <w:szCs w:val="20"/>
        </w:rPr>
        <w:t>vty</w:t>
      </w:r>
      <w:proofErr w:type="spellEnd"/>
      <w:r w:rsidRPr="163A2F98" w:rsidR="192F0F3E">
        <w:rPr>
          <w:color w:val="FF0000"/>
          <w:sz w:val="20"/>
          <w:szCs w:val="20"/>
        </w:rPr>
        <w:t xml:space="preserve"> </w:t>
      </w:r>
      <w:r w:rsidRPr="163A2F98" w:rsidR="5FEF8C8A">
        <w:rPr>
          <w:color w:val="FF0000"/>
          <w:sz w:val="20"/>
          <w:szCs w:val="20"/>
        </w:rPr>
        <w:t>0-4</w:t>
      </w:r>
    </w:p>
    <w:p w:rsidR="5FEF8C8A" w:rsidP="163A2F98" w:rsidRDefault="5FEF8C8A" w14:paraId="7B510892" w14:textId="3CFDEBDA">
      <w:pPr>
        <w:pStyle w:val="SubStepAlpha"/>
        <w:numPr>
          <w:numId w:val="0"/>
        </w:numPr>
        <w:ind w:left="0"/>
        <w:rPr>
          <w:color w:val="FF0000"/>
          <w:sz w:val="20"/>
          <w:szCs w:val="20"/>
        </w:rPr>
      </w:pPr>
      <w:r>
        <w:tab/>
      </w:r>
      <w:r w:rsidRPr="163A2F98" w:rsidR="5FEF8C8A">
        <w:rPr>
          <w:color w:val="FF0000"/>
          <w:sz w:val="20"/>
          <w:szCs w:val="20"/>
        </w:rPr>
        <w:t xml:space="preserve">             </w:t>
      </w:r>
      <w:proofErr w:type="spellStart"/>
      <w:r w:rsidRPr="163A2F98" w:rsidR="5FEF8C8A">
        <w:rPr>
          <w:color w:val="FF0000"/>
          <w:sz w:val="20"/>
          <w:szCs w:val="20"/>
        </w:rPr>
        <w:t>vty</w:t>
      </w:r>
      <w:proofErr w:type="spellEnd"/>
      <w:r w:rsidRPr="163A2F98" w:rsidR="5FEF8C8A">
        <w:rPr>
          <w:color w:val="FF0000"/>
          <w:sz w:val="20"/>
          <w:szCs w:val="20"/>
        </w:rPr>
        <w:t xml:space="preserve"> 5-15</w:t>
      </w:r>
    </w:p>
    <w:p w:rsidR="00E0433B" w:rsidP="00E0433B" w:rsidRDefault="00E0433B" w14:paraId="0A32CB61" w14:textId="77B298C5">
      <w:pPr>
        <w:pStyle w:val="AnswerLineL50"/>
      </w:pPr>
      <w:r w:rsidR="00E0433B">
        <w:rPr/>
        <w:t>r answers here.</w:t>
      </w:r>
    </w:p>
    <w:p w:rsidR="00112B82" w:rsidP="00B13F00" w:rsidRDefault="00112B82" w14:paraId="77B23642" w14:textId="77777777">
      <w:pPr>
        <w:pStyle w:val="SubStepAlpha"/>
        <w:rPr/>
      </w:pPr>
      <w:r w:rsidR="00112B82">
        <w:rPr/>
        <w:t>Which command will display the current contents of non-volatil</w:t>
      </w:r>
      <w:r w:rsidR="00E0433B">
        <w:rPr/>
        <w:t>e random-access memory (NVRAM)?</w:t>
      </w:r>
    </w:p>
    <w:p w:rsidR="5603E608" w:rsidP="163A2F98" w:rsidRDefault="5603E608" w14:paraId="3241D0D5" w14:textId="253A20AA">
      <w:pPr>
        <w:pStyle w:val="SubStepAlpha"/>
        <w:numPr>
          <w:numId w:val="0"/>
        </w:numPr>
        <w:ind w:left="0"/>
        <w:rPr>
          <w:sz w:val="20"/>
          <w:szCs w:val="20"/>
        </w:rPr>
      </w:pPr>
      <w:r w:rsidRPr="163A2F98" w:rsidR="5603E608">
        <w:rPr>
          <w:sz w:val="20"/>
          <w:szCs w:val="20"/>
        </w:rPr>
        <w:t xml:space="preserve">             </w:t>
      </w:r>
      <w:r w:rsidRPr="163A2F98" w:rsidR="5603E608">
        <w:rPr>
          <w:color w:val="FF0000"/>
          <w:sz w:val="20"/>
          <w:szCs w:val="20"/>
        </w:rPr>
        <w:t>Show startup-config</w:t>
      </w:r>
    </w:p>
    <w:p w:rsidR="00112B82" w:rsidP="00B13F00" w:rsidRDefault="00112B82" w14:paraId="1EB31828" w14:textId="77777777">
      <w:pPr>
        <w:pStyle w:val="SubStepAlpha"/>
        <w:rPr/>
      </w:pPr>
      <w:r w:rsidR="00112B82">
        <w:rPr/>
        <w:t xml:space="preserve">Why does the switch respond with </w:t>
      </w:r>
      <w:r w:rsidR="00112B82">
        <w:rPr/>
        <w:t>“</w:t>
      </w:r>
      <w:r w:rsidR="00112B82">
        <w:rPr/>
        <w:t>startup-config is not present?</w:t>
      </w:r>
      <w:r w:rsidR="00112B82">
        <w:rPr/>
        <w:t>”</w:t>
      </w:r>
    </w:p>
    <w:p w:rsidR="5F4E0B07" w:rsidP="163A2F98" w:rsidRDefault="5F4E0B07" w14:paraId="66558182" w14:textId="6BE2D73B">
      <w:pPr>
        <w:pStyle w:val="SubStepAlpha"/>
        <w:numPr>
          <w:numId w:val="0"/>
        </w:numPr>
        <w:ind w:left="0"/>
        <w:rPr>
          <w:color w:val="FF0000"/>
          <w:sz w:val="20"/>
          <w:szCs w:val="20"/>
        </w:rPr>
      </w:pPr>
      <w:r w:rsidRPr="163A2F98" w:rsidR="5F4E0B07">
        <w:rPr>
          <w:sz w:val="20"/>
          <w:szCs w:val="20"/>
        </w:rPr>
        <w:t xml:space="preserve">             </w:t>
      </w:r>
      <w:r w:rsidRPr="163A2F98" w:rsidR="5F4E0B07">
        <w:rPr>
          <w:color w:val="FF0000"/>
          <w:sz w:val="20"/>
          <w:szCs w:val="20"/>
        </w:rPr>
        <w:t xml:space="preserve">Because there is no config in </w:t>
      </w:r>
      <w:proofErr w:type="spellStart"/>
      <w:r w:rsidRPr="163A2F98" w:rsidR="5F4E0B07">
        <w:rPr>
          <w:color w:val="FF0000"/>
          <w:sz w:val="20"/>
          <w:szCs w:val="20"/>
        </w:rPr>
        <w:t>nvram</w:t>
      </w:r>
      <w:proofErr w:type="spellEnd"/>
      <w:r w:rsidRPr="163A2F98" w:rsidR="5F4E0B07">
        <w:rPr>
          <w:color w:val="FF0000"/>
          <w:sz w:val="20"/>
          <w:szCs w:val="20"/>
        </w:rPr>
        <w:t xml:space="preserve">, </w:t>
      </w:r>
      <w:proofErr w:type="gramStart"/>
      <w:r w:rsidRPr="163A2F98" w:rsidR="5F4E0B07">
        <w:rPr>
          <w:color w:val="FF0000"/>
          <w:sz w:val="20"/>
          <w:szCs w:val="20"/>
        </w:rPr>
        <w:t>its</w:t>
      </w:r>
      <w:proofErr w:type="gramEnd"/>
      <w:r w:rsidRPr="163A2F98" w:rsidR="5F4E0B07">
        <w:rPr>
          <w:color w:val="FF0000"/>
          <w:sz w:val="20"/>
          <w:szCs w:val="20"/>
        </w:rPr>
        <w:t xml:space="preserve"> still in ram, we have to copy the config to </w:t>
      </w:r>
      <w:proofErr w:type="spellStart"/>
      <w:r w:rsidRPr="163A2F98" w:rsidR="5F4E0B07">
        <w:rPr>
          <w:color w:val="FF0000"/>
          <w:sz w:val="20"/>
          <w:szCs w:val="20"/>
        </w:rPr>
        <w:t>nvram</w:t>
      </w:r>
      <w:proofErr w:type="spellEnd"/>
    </w:p>
    <w:p w:rsidR="00E0433B" w:rsidP="00E0433B" w:rsidRDefault="00E0433B" w14:paraId="57B277A5" w14:textId="77777777">
      <w:pPr>
        <w:pStyle w:val="AnswerLineL50"/>
      </w:pPr>
      <w:r>
        <w:t>Type your answers here.</w:t>
      </w:r>
    </w:p>
    <w:p w:rsidRPr="00A60146" w:rsidR="00112B82" w:rsidP="004E1D52" w:rsidRDefault="00112B82" w14:paraId="70BA8A8B" w14:textId="77777777">
      <w:pPr>
        <w:pStyle w:val="Heading2"/>
      </w:pPr>
      <w:r>
        <w:t>Create a Basic Switch Configuration</w:t>
      </w:r>
    </w:p>
    <w:p w:rsidRPr="00257808" w:rsidR="00112B82" w:rsidP="00112B82" w:rsidRDefault="00112B82" w14:paraId="3F61E29E" w14:textId="77777777">
      <w:pPr>
        <w:pStyle w:val="Heading3"/>
      </w:pPr>
      <w:r w:rsidRPr="00257808">
        <w:t>Assign a name to a switch.</w:t>
      </w:r>
    </w:p>
    <w:p w:rsidR="00112B82" w:rsidP="00112B82" w:rsidRDefault="00112B82" w14:paraId="293FA56F" w14:textId="77777777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P="00112B82" w:rsidRDefault="00112B82" w14:paraId="09BA6B98" w14:textId="77777777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P="00112B82" w:rsidRDefault="00112B82" w14:paraId="4FBE58A5" w14:textId="77777777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P="00112B82" w:rsidRDefault="00112B82" w14:paraId="545B9525" w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P="00112B82" w:rsidRDefault="00112B82" w14:paraId="58759929" w14:textId="77777777">
      <w:pPr>
        <w:pStyle w:val="CMD"/>
      </w:pPr>
      <w:r>
        <w:t>S1#</w:t>
      </w:r>
    </w:p>
    <w:p w:rsidRPr="00257808" w:rsidR="00112B82" w:rsidP="00112B82" w:rsidRDefault="00112B82" w14:paraId="3281A93D" w14:textId="77777777">
      <w:pPr>
        <w:pStyle w:val="Heading3"/>
      </w:pPr>
      <w:r w:rsidRPr="00257808">
        <w:t>Secure access to the console line.</w:t>
      </w:r>
    </w:p>
    <w:p w:rsidR="00112B82" w:rsidP="00112B82" w:rsidRDefault="00112B82" w14:paraId="33465FDA" w14:textId="77777777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:rsidR="00112B82" w:rsidP="00112B82" w:rsidRDefault="00112B82" w14:paraId="2DD80E1B" w14:textId="77777777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P="00112B82" w:rsidRDefault="00112B82" w14:paraId="54A1E877" w14:textId="77777777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P="00112B82" w:rsidRDefault="00112B82" w14:paraId="62600215" w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P="00112B82" w:rsidRDefault="00112B82" w14:paraId="183CCC34" w14:textId="77777777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:rsidR="00112B82" w:rsidP="00112B82" w:rsidRDefault="00112B82" w14:paraId="6F72A1EE" w14:textId="77777777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:rsidR="00112B82" w:rsidP="00112B82" w:rsidRDefault="00112B82" w14:paraId="1BBB2CC3" w14:textId="77777777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:rsidR="00112B82" w:rsidP="00112B82" w:rsidRDefault="00112B82" w14:paraId="76B0EDB5" w14:textId="77777777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Pr="00E873B6" w:rsidR="00112B82" w:rsidP="00112B82" w:rsidRDefault="00112B82" w14:paraId="7C9C33C8" w14:textId="77777777">
      <w:pPr>
        <w:pStyle w:val="CMD"/>
        <w:rPr>
          <w:b/>
        </w:rPr>
      </w:pPr>
      <w:r w:rsidRPr="000955A6">
        <w:t>%SYS-5-CONFIG_I: Configured from console by console</w:t>
      </w:r>
    </w:p>
    <w:p w:rsidR="00112B82" w:rsidP="00112B82" w:rsidRDefault="00112B82" w14:paraId="0F7B89C1" w14:textId="77777777">
      <w:pPr>
        <w:pStyle w:val="CMD"/>
      </w:pPr>
      <w:r>
        <w:t>S1#</w:t>
      </w:r>
    </w:p>
    <w:p w:rsidRPr="00112B82" w:rsidR="00112B82" w:rsidP="00112B82" w:rsidRDefault="00112B82" w14:paraId="11605B9A" w14:textId="77777777">
      <w:pPr>
        <w:pStyle w:val="Heading4"/>
      </w:pPr>
      <w:r>
        <w:t>Question:</w:t>
      </w:r>
    </w:p>
    <w:p w:rsidR="00112B82" w:rsidP="00E0433B" w:rsidRDefault="00112B82" w14:paraId="38A6D60C" w14:textId="77777777">
      <w:pPr>
        <w:pStyle w:val="BodyTextL25"/>
        <w:spacing w:before="0"/>
      </w:pPr>
      <w:r w:rsidR="00112B82">
        <w:rPr/>
        <w:t xml:space="preserve">Why is the </w:t>
      </w:r>
      <w:r w:rsidRPr="163A2F98" w:rsidR="00112B82">
        <w:rPr>
          <w:b w:val="1"/>
          <w:bCs w:val="1"/>
        </w:rPr>
        <w:t>login</w:t>
      </w:r>
      <w:r w:rsidR="00112B82">
        <w:rPr/>
        <w:t xml:space="preserve"> command required?</w:t>
      </w:r>
    </w:p>
    <w:p w:rsidR="272F5217" w:rsidP="163A2F98" w:rsidRDefault="272F5217" w14:paraId="2AB1E482" w14:textId="7D2ACDB3">
      <w:pPr>
        <w:pStyle w:val="BodyTextL25"/>
        <w:spacing w:before="0"/>
        <w:rPr>
          <w:color w:val="FF0000"/>
          <w:sz w:val="20"/>
          <w:szCs w:val="20"/>
        </w:rPr>
      </w:pPr>
      <w:r w:rsidRPr="163A2F98" w:rsidR="272F5217">
        <w:rPr>
          <w:color w:val="FF0000"/>
          <w:sz w:val="20"/>
          <w:szCs w:val="20"/>
        </w:rPr>
        <w:t>For the password to work</w:t>
      </w:r>
    </w:p>
    <w:p w:rsidRPr="00257808" w:rsidR="00112B82" w:rsidP="00112B82" w:rsidRDefault="00112B82" w14:paraId="037A3AB3" w14:textId="77777777">
      <w:pPr>
        <w:pStyle w:val="Heading3"/>
      </w:pPr>
      <w:r w:rsidRPr="00257808">
        <w:t>Verify that console access is secured.</w:t>
      </w:r>
    </w:p>
    <w:p w:rsidR="00112B82" w:rsidP="00112B82" w:rsidRDefault="00112B82" w14:paraId="032A9C1B" w14:textId="77777777">
      <w:pPr>
        <w:pStyle w:val="BodyTextL25"/>
      </w:pPr>
      <w:r>
        <w:t>Exit privileged mode to verify that the console port password is in effect.</w:t>
      </w:r>
    </w:p>
    <w:p w:rsidR="00112B82" w:rsidP="00112B82" w:rsidRDefault="00112B82" w14:paraId="14B35855" w14:textId="77777777">
      <w:pPr>
        <w:pStyle w:val="CMD"/>
      </w:pPr>
      <w:r>
        <w:t xml:space="preserve">S1# </w:t>
      </w:r>
      <w:r w:rsidRPr="000955A6">
        <w:rPr>
          <w:b/>
        </w:rPr>
        <w:t>exit</w:t>
      </w:r>
    </w:p>
    <w:p w:rsidRPr="000955A6" w:rsidR="00112B82" w:rsidP="00112B82" w:rsidRDefault="00112B82" w14:paraId="3F5061EA" w14:textId="77777777">
      <w:pPr>
        <w:pStyle w:val="CMDOutput"/>
      </w:pPr>
      <w:r w:rsidRPr="000955A6">
        <w:t>Switch con0 is now available</w:t>
      </w:r>
    </w:p>
    <w:p w:rsidR="00112B82" w:rsidP="00112B82" w:rsidRDefault="00112B82" w14:paraId="09C91EDC" w14:textId="77777777">
      <w:pPr>
        <w:pStyle w:val="CMDOutput"/>
      </w:pPr>
      <w:r w:rsidRPr="000955A6">
        <w:t>Press RETURN to get started.</w:t>
      </w:r>
    </w:p>
    <w:p w:rsidRPr="000955A6" w:rsidR="00112B82" w:rsidP="00112B82" w:rsidRDefault="00112B82" w14:paraId="03B19107" w14:textId="77777777">
      <w:pPr>
        <w:pStyle w:val="CMDOutput"/>
      </w:pPr>
    </w:p>
    <w:p w:rsidRPr="000955A6" w:rsidR="00112B82" w:rsidP="00112B82" w:rsidRDefault="00112B82" w14:paraId="4E15685F" w14:textId="77777777">
      <w:pPr>
        <w:pStyle w:val="CMDOutput"/>
      </w:pPr>
      <w:r w:rsidRPr="000955A6">
        <w:t>User Access Verification</w:t>
      </w:r>
    </w:p>
    <w:p w:rsidRPr="000955A6" w:rsidR="00112B82" w:rsidP="00112B82" w:rsidRDefault="00112B82" w14:paraId="2651F282" w14:textId="77777777">
      <w:pPr>
        <w:pStyle w:val="CMDOutput"/>
      </w:pPr>
      <w:r w:rsidRPr="000955A6">
        <w:t>Password:</w:t>
      </w:r>
    </w:p>
    <w:p w:rsidR="00112B82" w:rsidP="00112B82" w:rsidRDefault="00112B82" w14:paraId="30D13194" w14:textId="77777777">
      <w:pPr>
        <w:pStyle w:val="CMDOutput"/>
      </w:pPr>
      <w:r>
        <w:t>S1&gt;</w:t>
      </w:r>
    </w:p>
    <w:p w:rsidRPr="003017EA" w:rsidR="00112B82" w:rsidP="00112B82" w:rsidRDefault="00112B82" w14:paraId="6467D820" w14:textId="77777777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Pr="00257808" w:rsidR="00112B82" w:rsidP="00112B82" w:rsidRDefault="00112B82" w14:paraId="7EDB29E6" w14:textId="77777777">
      <w:pPr>
        <w:pStyle w:val="Heading3"/>
      </w:pPr>
      <w:r w:rsidRPr="00257808">
        <w:t>Secure privileged mode access.</w:t>
      </w:r>
    </w:p>
    <w:p w:rsidR="00112B82" w:rsidP="00112B82" w:rsidRDefault="00112B82" w14:paraId="38E35A6F" w14:textId="77777777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P="00112B82" w:rsidRDefault="00112B82" w14:paraId="05113429" w14:textId="77777777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Pr="00A755A3" w:rsidR="00112B82" w:rsidP="00112B82" w:rsidRDefault="00112B82" w14:paraId="000AC896" w14:textId="77777777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P="00112B82" w:rsidRDefault="00112B82" w14:paraId="38BDE51B" w14:textId="77777777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P="00112B82" w:rsidRDefault="00112B82" w14:paraId="680B02A4" w14:textId="77777777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P="00112B82" w:rsidRDefault="00112B82" w14:paraId="09714026" w14:textId="77777777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P="00112B82" w:rsidRDefault="00112B82" w14:paraId="58B69ADD" w14:textId="77777777">
      <w:pPr>
        <w:pStyle w:val="CMD"/>
      </w:pPr>
      <w:r w:rsidRPr="00341039">
        <w:t>%SYS-5-CONFIG_I: Confi</w:t>
      </w:r>
      <w:r>
        <w:t>gured from console by console</w:t>
      </w:r>
    </w:p>
    <w:p w:rsidR="00112B82" w:rsidP="00112B82" w:rsidRDefault="00112B82" w14:paraId="705FFECD" w14:textId="77777777">
      <w:pPr>
        <w:pStyle w:val="CMD"/>
      </w:pPr>
      <w:r>
        <w:t>S1</w:t>
      </w:r>
      <w:r w:rsidRPr="00341039">
        <w:t>#</w:t>
      </w:r>
    </w:p>
    <w:p w:rsidRPr="00257808" w:rsidR="00112B82" w:rsidP="00112B82" w:rsidRDefault="00112B82" w14:paraId="2DBEFB9B" w14:textId="77777777">
      <w:pPr>
        <w:pStyle w:val="Heading3"/>
      </w:pPr>
      <w:r w:rsidRPr="00257808">
        <w:t>Verify that privileged mode access is secure.</w:t>
      </w:r>
    </w:p>
    <w:p w:rsidR="00112B82" w:rsidP="00112B82" w:rsidRDefault="00112B82" w14:paraId="12C729FA" w14:textId="77777777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P="00112B82" w:rsidRDefault="00112B82" w14:paraId="7DA205ED" w14:textId="77777777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Pr="00FE7E0D" w:rsidR="00112B82" w:rsidP="00112B82" w:rsidRDefault="00112B82" w14:paraId="4BCA5872" w14:textId="77777777">
      <w:pPr>
        <w:pStyle w:val="CMD"/>
      </w:pPr>
      <w:r w:rsidRPr="00FE7E0D">
        <w:t>User Access Verification</w:t>
      </w:r>
    </w:p>
    <w:p w:rsidR="00112B82" w:rsidP="00112B82" w:rsidRDefault="00112B82" w14:paraId="2CAFF74A" w14:textId="77777777">
      <w:pPr>
        <w:pStyle w:val="CMD"/>
      </w:pPr>
      <w:r w:rsidRPr="00FE7E0D">
        <w:t>Password:</w:t>
      </w:r>
    </w:p>
    <w:p w:rsidR="00112B82" w:rsidP="00112B82" w:rsidRDefault="00112B82" w14:paraId="75AE9E9B" w14:textId="77777777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P="00112B82" w:rsidRDefault="00112B82" w14:paraId="4707A083" w14:textId="77777777">
      <w:pPr>
        <w:pStyle w:val="SubStepAlpha"/>
      </w:pPr>
      <w:r>
        <w:t xml:space="preserve">Enter the command to access privileged mode. </w:t>
      </w:r>
    </w:p>
    <w:p w:rsidRPr="00C6781B" w:rsidR="00112B82" w:rsidP="00112B82" w:rsidRDefault="00112B82" w14:paraId="0AA59357" w14:textId="77777777">
      <w:pPr>
        <w:pStyle w:val="SubStepAlpha"/>
      </w:pPr>
      <w:r>
        <w:t>Enter the second password you configured to protect privileged EXEC mode.</w:t>
      </w:r>
    </w:p>
    <w:p w:rsidRPr="004B237C" w:rsidR="00112B82" w:rsidP="00112B82" w:rsidRDefault="00112B82" w14:paraId="0D122A9A" w14:textId="77777777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P="00112B82" w:rsidRDefault="00112B82" w14:paraId="0CF9200E" w14:textId="77777777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P="00112B82" w:rsidRDefault="00112B82" w14:paraId="4C4F5ED9" w14:textId="77777777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Pr="00257808" w:rsidR="00112B82" w:rsidP="00112B82" w:rsidRDefault="00112B82" w14:paraId="1BF699A7" w14:textId="77777777">
      <w:pPr>
        <w:pStyle w:val="Heading3"/>
      </w:pPr>
      <w:r w:rsidRPr="00257808">
        <w:t>Configure an encrypted password to secure access to privileged mode.</w:t>
      </w:r>
    </w:p>
    <w:p w:rsidR="00112B82" w:rsidP="00112B82" w:rsidRDefault="00112B82" w14:paraId="5E7167F2" w14:textId="77777777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:rsidR="00112B82" w:rsidP="00112B82" w:rsidRDefault="00112B82" w14:paraId="3FAD854F" w14:textId="77777777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P="00112B82" w:rsidRDefault="00112B82" w14:paraId="7EDFEBBB" w14:textId="77777777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:rsidR="00112B82" w:rsidP="00112B82" w:rsidRDefault="00112B82" w14:paraId="6F636270" w14:textId="77777777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P="00112B82" w:rsidRDefault="00112B82" w14:paraId="52C4461E" w14:textId="77777777">
      <w:pPr>
        <w:pStyle w:val="CMD"/>
      </w:pPr>
      <w:r>
        <w:t>S1#</w:t>
      </w:r>
    </w:p>
    <w:p w:rsidRPr="002E2995" w:rsidR="00112B82" w:rsidP="00112B82" w:rsidRDefault="00112B82" w14:paraId="4EC2C83C" w14:textId="77777777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Pr="00257808" w:rsidR="00112B82" w:rsidP="00112B82" w:rsidRDefault="00112B82" w14:paraId="21888FBF" w14:textId="77777777">
      <w:pPr>
        <w:pStyle w:val="Heading3"/>
      </w:pPr>
      <w:r w:rsidRPr="00257808">
        <w:t>Verify that the enable secret password is added to the configuration file.</w:t>
      </w:r>
    </w:p>
    <w:p w:rsidRPr="00257808" w:rsidR="00112B82" w:rsidP="00112B82" w:rsidRDefault="00112B82" w14:paraId="0EFF6616" w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Pr="009B588E" w:rsidR="00112B82" w:rsidP="00112B82" w:rsidRDefault="00112B82" w14:paraId="76FC0958" w14:textId="77777777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P="00112B82" w:rsidRDefault="00112B82" w14:paraId="3DFF6D61" w14:textId="77777777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P="00112B82" w:rsidRDefault="00112B82" w14:paraId="0B13F82F" w14:textId="77777777">
      <w:pPr>
        <w:pStyle w:val="Heading4"/>
      </w:pPr>
      <w:r>
        <w:t>Questions:</w:t>
      </w:r>
    </w:p>
    <w:p w:rsidR="00112B82" w:rsidP="007A60AF" w:rsidRDefault="00112B82" w14:paraId="1824E3AA" w14:textId="77777777">
      <w:pPr>
        <w:pStyle w:val="SubStepAlpha"/>
        <w:keepNext w:val="1"/>
        <w:numPr>
          <w:numId w:val="0"/>
        </w:numPr>
        <w:tabs>
          <w:tab w:val="num" w:pos="720"/>
        </w:tabs>
        <w:spacing w:before="0"/>
        <w:ind w:left="720" w:hanging="360"/>
      </w:pPr>
      <w:r w:rsidR="00112B82">
        <w:rPr/>
        <w:t xml:space="preserve">What is displayed </w:t>
      </w:r>
      <w:r w:rsidR="00112B82">
        <w:rPr/>
        <w:t>for the enable secret password?</w:t>
      </w:r>
    </w:p>
    <w:p w:rsidR="058E4558" w:rsidP="163A2F98" w:rsidRDefault="058E4558" w14:paraId="46197366" w14:textId="0BC818FE">
      <w:pPr>
        <w:pStyle w:val="SubStepAlpha"/>
        <w:keepNext w:val="1"/>
        <w:numPr>
          <w:numId w:val="0"/>
        </w:numPr>
        <w:spacing w:before="0"/>
        <w:ind w:left="0"/>
        <w:rPr>
          <w:sz w:val="20"/>
          <w:szCs w:val="20"/>
        </w:rPr>
      </w:pPr>
      <w:r w:rsidRPr="163A2F98" w:rsidR="058E4558">
        <w:rPr>
          <w:sz w:val="20"/>
          <w:szCs w:val="20"/>
        </w:rPr>
        <w:t xml:space="preserve">       </w:t>
      </w:r>
      <w:r w:rsidRPr="163A2F98" w:rsidR="058E4558">
        <w:rPr>
          <w:color w:val="FF0000"/>
          <w:sz w:val="20"/>
          <w:szCs w:val="20"/>
        </w:rPr>
        <w:t>Some hash codes of the password</w:t>
      </w:r>
    </w:p>
    <w:p w:rsidR="00112B82" w:rsidP="163A2F98" w:rsidRDefault="00112B82" w14:paraId="49E567D6" w14:textId="1187993E">
      <w:pPr>
        <w:pStyle w:val="SubStepAlpha"/>
        <w:keepNext w:val="1"/>
        <w:numPr>
          <w:numId w:val="0"/>
        </w:numPr>
        <w:tabs>
          <w:tab w:val="num" w:pos="720"/>
        </w:tabs>
        <w:ind w:left="720" w:hanging="360"/>
        <w:rPr>
          <w:color w:val="FF0000"/>
        </w:rPr>
      </w:pPr>
      <w:r w:rsidR="00112B82">
        <w:rPr/>
        <w:t>Why is the enable secret password</w:t>
      </w:r>
      <w:r w:rsidR="00112B82">
        <w:rPr/>
        <w:t xml:space="preserve"> </w:t>
      </w:r>
      <w:r w:rsidR="00112B82">
        <w:rPr/>
        <w:t>displayed diffe</w:t>
      </w:r>
      <w:r w:rsidR="00112B82">
        <w:rPr/>
        <w:t>rently from what we configured</w:t>
      </w:r>
      <w:r w:rsidRPr="163A2F98" w:rsidR="00112B82">
        <w:rPr>
          <w:color w:val="FF0000"/>
        </w:rPr>
        <w:t>?</w:t>
      </w:r>
    </w:p>
    <w:p w:rsidR="4E892003" w:rsidP="163A2F98" w:rsidRDefault="4E892003" w14:paraId="0007D36B" w14:textId="24D0C394">
      <w:pPr>
        <w:pStyle w:val="SubStepAlpha"/>
        <w:keepNext w:val="1"/>
        <w:numPr>
          <w:numId w:val="0"/>
        </w:numPr>
        <w:ind w:left="0"/>
        <w:rPr>
          <w:color w:val="FF0000"/>
          <w:sz w:val="20"/>
          <w:szCs w:val="20"/>
        </w:rPr>
      </w:pPr>
      <w:r w:rsidRPr="163A2F98" w:rsidR="4E892003">
        <w:rPr>
          <w:color w:val="FF0000"/>
          <w:sz w:val="20"/>
          <w:szCs w:val="20"/>
        </w:rPr>
        <w:t xml:space="preserve">       Because the password was configured as a secret password that’s why its automatically </w:t>
      </w:r>
      <w:proofErr w:type="spellStart"/>
      <w:r w:rsidRPr="163A2F98" w:rsidR="4E892003">
        <w:rPr>
          <w:color w:val="FF0000"/>
          <w:sz w:val="20"/>
          <w:szCs w:val="20"/>
        </w:rPr>
        <w:t>convreted</w:t>
      </w:r>
      <w:proofErr w:type="spellEnd"/>
      <w:r w:rsidRPr="163A2F98" w:rsidR="4E892003">
        <w:rPr>
          <w:color w:val="FF0000"/>
          <w:sz w:val="20"/>
          <w:szCs w:val="20"/>
        </w:rPr>
        <w:t xml:space="preserve"> as a hash code</w:t>
      </w:r>
    </w:p>
    <w:p w:rsidRPr="00257808" w:rsidR="00112B82" w:rsidP="00112B82" w:rsidRDefault="00112B82" w14:paraId="63C3DE2A" w14:textId="77777777">
      <w:pPr>
        <w:pStyle w:val="Heading3"/>
      </w:pPr>
      <w:r w:rsidRPr="00257808">
        <w:t>Encrypt the enable and console passwords.</w:t>
      </w:r>
    </w:p>
    <w:p w:rsidR="00112B82" w:rsidP="00112B82" w:rsidRDefault="00112B82" w14:paraId="6C2EE70B" w14:textId="77777777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P="00112B82" w:rsidRDefault="00112B82" w14:paraId="5E628AFA" w14:textId="77777777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P="00112B82" w:rsidRDefault="00112B82" w14:paraId="057A8DF0" w14:textId="77777777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P="00112B82" w:rsidRDefault="00112B82" w14:paraId="49A3DFFE" w14:textId="77777777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P="00E0433B" w:rsidRDefault="00E0433B" w14:paraId="2ED4E8C5" w14:textId="77777777">
      <w:pPr>
        <w:pStyle w:val="Heading4"/>
      </w:pPr>
      <w:r>
        <w:t>Question:</w:t>
      </w:r>
    </w:p>
    <w:p w:rsidR="00112B82" w:rsidP="00E0433B" w:rsidRDefault="00112B82" w14:paraId="38F28AB5" w14:textId="77777777">
      <w:pPr>
        <w:pStyle w:val="BodyTextL25"/>
        <w:spacing w:before="0"/>
      </w:pPr>
      <w:r w:rsidR="00112B82">
        <w:rPr/>
        <w:t>If you configure any more passwords on the switch, will they be displayed in the configuration file as plain text</w:t>
      </w:r>
      <w:r w:rsidR="00E0433B">
        <w:rPr/>
        <w:t xml:space="preserve"> or in encrypted form? Explain.</w:t>
      </w:r>
    </w:p>
    <w:p w:rsidR="44332A89" w:rsidP="163A2F98" w:rsidRDefault="44332A89" w14:paraId="6B5D5A2A" w14:textId="6487D1C9">
      <w:pPr>
        <w:pStyle w:val="BodyTextL25"/>
        <w:spacing w:before="0"/>
        <w:rPr>
          <w:color w:val="FF0000"/>
          <w:sz w:val="20"/>
          <w:szCs w:val="20"/>
        </w:rPr>
      </w:pPr>
      <w:r w:rsidRPr="163A2F98" w:rsidR="44332A89">
        <w:rPr>
          <w:color w:val="FF0000"/>
          <w:sz w:val="20"/>
          <w:szCs w:val="20"/>
        </w:rPr>
        <w:t>in the encrypted form</w:t>
      </w:r>
    </w:p>
    <w:p w:rsidR="00E0433B" w:rsidP="00E0433B" w:rsidRDefault="00E0433B" w14:paraId="4BC023FC" w14:textId="77777777">
      <w:pPr>
        <w:pStyle w:val="AnswerLineL25"/>
      </w:pPr>
      <w:r>
        <w:t>Type your answers here.</w:t>
      </w:r>
    </w:p>
    <w:p w:rsidR="00112B82" w:rsidP="00BA66BA" w:rsidRDefault="00045A8E" w14:paraId="713FC2F8" w14:textId="7771DA43">
      <w:pPr>
        <w:pStyle w:val="Heading2"/>
      </w:pPr>
      <w:r w:rsidRPr="00941BAE">
        <w:t>Configure a message of the day (MOTD) banner.</w:t>
      </w:r>
    </w:p>
    <w:p w:rsidRPr="00A40A95" w:rsidR="00A40A95" w:rsidP="00A40A95" w:rsidRDefault="00A40A95" w14:paraId="36279C48" w14:textId="77777777">
      <w:pPr>
        <w:pStyle w:val="Heading3"/>
      </w:pPr>
      <w:r w:rsidRPr="00941BAE">
        <w:t>Configure a message of the day (MOTD) banner.</w:t>
      </w:r>
    </w:p>
    <w:p w:rsidR="00112B82" w:rsidP="00112B82" w:rsidRDefault="00112B82" w14:paraId="28A3371F" w14:textId="77777777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P="00112B82" w:rsidRDefault="00112B82" w14:paraId="1886663F" w14:textId="77777777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P="00112B82" w:rsidRDefault="00112B82" w14:paraId="770D4B63" w14:textId="77777777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P="00112B82" w:rsidRDefault="00112B82" w14:paraId="54120043" w14:textId="77777777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P="00112B82" w:rsidRDefault="00112B82" w14:paraId="51A0E860" w14:textId="77777777">
      <w:pPr>
        <w:pStyle w:val="CMD"/>
      </w:pPr>
      <w:r w:rsidRPr="008D306D">
        <w:t>%SYS-5-CONFIG_I: Configured from console by console</w:t>
      </w:r>
    </w:p>
    <w:p w:rsidR="00112B82" w:rsidP="00112B82" w:rsidRDefault="00112B82" w14:paraId="24FF8324" w14:textId="77777777">
      <w:pPr>
        <w:pStyle w:val="CMD"/>
      </w:pPr>
      <w:r>
        <w:t>S1</w:t>
      </w:r>
      <w:r w:rsidRPr="008D306D">
        <w:t>#</w:t>
      </w:r>
    </w:p>
    <w:p w:rsidR="00304391" w:rsidP="00304391" w:rsidRDefault="00304391" w14:paraId="7956D4DD" w14:textId="77777777">
      <w:pPr>
        <w:pStyle w:val="Heading4"/>
      </w:pPr>
      <w:r>
        <w:t>Question</w:t>
      </w:r>
      <w:r w:rsidR="009C25DA">
        <w:t>s</w:t>
      </w:r>
      <w:r>
        <w:t>:</w:t>
      </w:r>
    </w:p>
    <w:p w:rsidR="00112B82" w:rsidP="163A2F98" w:rsidRDefault="00112B82" w14:paraId="66F74C31" w14:textId="633497CE">
      <w:pPr>
        <w:pStyle w:val="SubStepAlpha"/>
        <w:numPr>
          <w:numId w:val="0"/>
        </w:numPr>
        <w:spacing w:before="0"/>
        <w:ind w:left="360"/>
      </w:pPr>
      <w:r w:rsidR="00112B82">
        <w:rPr/>
        <w:t>When</w:t>
      </w:r>
      <w:r w:rsidR="00304391">
        <w:rPr/>
        <w:t xml:space="preserve"> will this banner be displayed?</w:t>
      </w:r>
    </w:p>
    <w:p w:rsidR="662BAC6A" w:rsidP="163A2F98" w:rsidRDefault="662BAC6A" w14:paraId="4D5FB9F4" w14:textId="2CF6E767">
      <w:pPr>
        <w:pStyle w:val="SubStepAlpha"/>
        <w:numPr>
          <w:numId w:val="0"/>
        </w:numPr>
        <w:spacing w:before="0"/>
        <w:ind w:left="0"/>
        <w:rPr>
          <w:sz w:val="20"/>
          <w:szCs w:val="20"/>
        </w:rPr>
      </w:pPr>
      <w:r>
        <w:tab/>
      </w:r>
      <w:r>
        <w:tab/>
      </w:r>
      <w:r>
        <w:tab/>
      </w:r>
      <w:r w:rsidRPr="163A2F98" w:rsidR="662BAC6A">
        <w:rPr>
          <w:sz w:val="20"/>
          <w:szCs w:val="20"/>
        </w:rPr>
        <w:t xml:space="preserve">       </w:t>
      </w:r>
      <w:r w:rsidRPr="163A2F98" w:rsidR="662BAC6A">
        <w:rPr>
          <w:color w:val="FF0000"/>
          <w:sz w:val="20"/>
          <w:szCs w:val="20"/>
        </w:rPr>
        <w:t>when it is accessed from the console.</w:t>
      </w:r>
    </w:p>
    <w:p w:rsidR="00112B82" w:rsidP="163A2F98" w:rsidRDefault="00112B82" w14:paraId="55091B6A" w14:textId="2E2488CA">
      <w:pPr>
        <w:pStyle w:val="SubStepAlpha"/>
        <w:numPr>
          <w:numId w:val="0"/>
        </w:numPr>
        <w:ind w:left="360"/>
      </w:pPr>
      <w:r w:rsidR="00112B82">
        <w:rPr/>
        <w:t>Why should e</w:t>
      </w:r>
      <w:r w:rsidR="00304391">
        <w:rPr/>
        <w:t>very switch have a MOTD banner?</w:t>
      </w:r>
    </w:p>
    <w:p w:rsidR="33CFC1DF" w:rsidP="163A2F98" w:rsidRDefault="33CFC1DF" w14:paraId="730812E2" w14:textId="1E727DC6">
      <w:pPr>
        <w:pStyle w:val="SubStepNum"/>
        <w:numPr>
          <w:numId w:val="0"/>
        </w:numPr>
        <w:ind w:left="360"/>
        <w:rPr>
          <w:color w:val="FF0000"/>
          <w:sz w:val="20"/>
          <w:szCs w:val="20"/>
        </w:rPr>
      </w:pPr>
      <w:r w:rsidRPr="163A2F98" w:rsidR="33CFC1DF">
        <w:rPr>
          <w:color w:val="FF0000"/>
          <w:sz w:val="20"/>
          <w:szCs w:val="20"/>
        </w:rPr>
        <w:t>It gives a heads up of why they are not able to access the system.</w:t>
      </w:r>
    </w:p>
    <w:p w:rsidR="00112B82" w:rsidP="004E1D52" w:rsidRDefault="00112B82" w14:paraId="17B7C9C3" w14:textId="77777777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:rsidRPr="00A40A95" w:rsidR="00A40A95" w:rsidP="00A40A95" w:rsidRDefault="00A40A95" w14:paraId="00C4040D" w14:textId="77777777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Pr="009F403D" w:rsidR="00112B82" w:rsidP="00112B82" w:rsidRDefault="00112B82" w14:paraId="7ADC21C3" w14:textId="77777777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Pr="006E36ED" w:rsidR="00112B82" w:rsidP="00112B82" w:rsidRDefault="00112B82" w14:paraId="6A083B23" w14:textId="77777777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P="00112B82" w:rsidRDefault="00112B82" w14:paraId="58D1987D" w14:textId="77777777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:rsidRPr="006E36ED" w:rsidR="00112B82" w:rsidP="00112B82" w:rsidRDefault="00112B82" w14:paraId="7BD3C707" w14:textId="77777777">
      <w:pPr>
        <w:pStyle w:val="CMD"/>
      </w:pPr>
      <w:r w:rsidRPr="006E36ED">
        <w:t xml:space="preserve">Building configuration... </w:t>
      </w:r>
    </w:p>
    <w:p w:rsidR="00112B82" w:rsidP="00112B82" w:rsidRDefault="00304391" w14:paraId="06874CA9" w14:textId="77777777">
      <w:pPr>
        <w:pStyle w:val="CMD"/>
      </w:pPr>
      <w:r>
        <w:t>[OK]</w:t>
      </w:r>
    </w:p>
    <w:p w:rsidR="00304391" w:rsidP="00304391" w:rsidRDefault="00304391" w14:paraId="0F949F47" w14:textId="77777777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P="00A40A95" w:rsidRDefault="00A40A95" w14:paraId="53AF1CE4" w14:textId="77777777">
      <w:pPr>
        <w:pStyle w:val="Heading4"/>
      </w:pPr>
      <w:r>
        <w:t>Questions:</w:t>
      </w:r>
    </w:p>
    <w:p w:rsidR="00112B82" w:rsidP="009C25DA" w:rsidRDefault="00112B82" w14:paraId="7FF43635" w14:textId="77777777">
      <w:pPr>
        <w:pStyle w:val="BodyTextL25"/>
        <w:spacing w:before="0"/>
      </w:pPr>
      <w:r w:rsidR="00112B82">
        <w:rPr/>
        <w:t xml:space="preserve">What is the shortest, abbreviated version of the </w:t>
      </w:r>
      <w:r w:rsidRPr="163A2F98" w:rsidR="00112B82">
        <w:rPr>
          <w:b w:val="1"/>
          <w:bCs w:val="1"/>
        </w:rPr>
        <w:t>copy running-config startup-config</w:t>
      </w:r>
      <w:r w:rsidR="00304391">
        <w:rPr/>
        <w:t xml:space="preserve"> command?</w:t>
      </w:r>
    </w:p>
    <w:p w:rsidR="2F56A788" w:rsidP="163A2F98" w:rsidRDefault="2F56A788" w14:paraId="13B36699" w14:textId="07B161C5">
      <w:pPr>
        <w:pStyle w:val="BodyTextL25"/>
        <w:spacing w:before="0"/>
        <w:rPr>
          <w:color w:val="FF0000"/>
          <w:sz w:val="20"/>
          <w:szCs w:val="20"/>
        </w:rPr>
      </w:pPr>
      <w:r w:rsidRPr="163A2F98" w:rsidR="2F56A788">
        <w:rPr>
          <w:color w:val="FF0000"/>
          <w:sz w:val="20"/>
          <w:szCs w:val="20"/>
        </w:rPr>
        <w:t>Copy run start</w:t>
      </w:r>
    </w:p>
    <w:p w:rsidR="00112B82" w:rsidP="00112B82" w:rsidRDefault="00112B82" w14:paraId="30F7F5F2" w14:textId="77777777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:rsidR="00112B82" w:rsidP="00112B82" w:rsidRDefault="00112B82" w14:paraId="33A3189C" w14:textId="77777777">
      <w:pPr>
        <w:pStyle w:val="BodyTextL25"/>
      </w:pPr>
      <w:r w:rsidR="00112B82">
        <w:rPr/>
        <w:t>Which command will display the contents of NVRAM?</w:t>
      </w:r>
    </w:p>
    <w:p w:rsidR="0EA91A21" w:rsidP="163A2F98" w:rsidRDefault="0EA91A21" w14:paraId="5DD55351" w14:textId="754678B9">
      <w:pPr>
        <w:pStyle w:val="BodyTextL25"/>
        <w:rPr>
          <w:color w:val="FF0000"/>
          <w:sz w:val="20"/>
          <w:szCs w:val="20"/>
        </w:rPr>
      </w:pPr>
      <w:r w:rsidRPr="163A2F98" w:rsidR="0EA91A21">
        <w:rPr>
          <w:color w:val="FF0000"/>
          <w:sz w:val="20"/>
          <w:szCs w:val="20"/>
        </w:rPr>
        <w:t>Show startup-config</w:t>
      </w:r>
    </w:p>
    <w:p w:rsidR="00112B82" w:rsidP="00112B82" w:rsidRDefault="00112B82" w14:paraId="1F04ECBF" w14:textId="77777777">
      <w:pPr>
        <w:pStyle w:val="BodyTextL25"/>
      </w:pPr>
      <w:r w:rsidR="00112B82">
        <w:rPr/>
        <w:t>Are all the changes that were</w:t>
      </w:r>
      <w:r w:rsidR="00304391">
        <w:rPr/>
        <w:t xml:space="preserve"> entered recorded in the file?</w:t>
      </w:r>
    </w:p>
    <w:p w:rsidR="6DFB8CB9" w:rsidP="163A2F98" w:rsidRDefault="6DFB8CB9" w14:paraId="4A63829F" w14:textId="1155971E">
      <w:pPr>
        <w:pStyle w:val="BodyTextL25"/>
        <w:rPr>
          <w:color w:val="FF0000"/>
          <w:sz w:val="20"/>
          <w:szCs w:val="20"/>
        </w:rPr>
      </w:pPr>
      <w:r w:rsidRPr="163A2F98" w:rsidR="6DFB8CB9">
        <w:rPr>
          <w:color w:val="FF0000"/>
          <w:sz w:val="20"/>
          <w:szCs w:val="20"/>
        </w:rPr>
        <w:t>yes</w:t>
      </w:r>
    </w:p>
    <w:p w:rsidR="00112B82" w:rsidP="004E1D52" w:rsidRDefault="00112B82" w14:paraId="195D4C6E" w14:textId="77777777">
      <w:pPr>
        <w:pStyle w:val="Heading2"/>
      </w:pPr>
      <w:r>
        <w:t>Configure S2</w:t>
      </w:r>
    </w:p>
    <w:p w:rsidR="00112B82" w:rsidP="00112B82" w:rsidRDefault="00112B82" w14:paraId="2B49DE8C" w14:textId="77777777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P="00304391" w:rsidRDefault="00112B82" w14:paraId="4BEB5861" w14:textId="77777777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P="00F60A60" w:rsidRDefault="00F60A60" w14:paraId="1EAA71EF" w14:textId="77777777">
      <w:pPr>
        <w:pStyle w:val="ConfigWindow"/>
      </w:pPr>
      <w:r>
        <w:t>Open Configuration Window for S2</w:t>
      </w:r>
    </w:p>
    <w:p w:rsidR="00112B82" w:rsidP="007A60AF" w:rsidRDefault="00112B82" w14:paraId="0BE1987F" w14:textId="77777777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P="00A40A95" w:rsidRDefault="00112B82" w14:paraId="68A3FC3A" w14:textId="77777777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:rsidR="00112B82" w:rsidP="00A40A95" w:rsidRDefault="00112B82" w14:paraId="761030D5" w14:textId="77777777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:rsidR="00112B82" w:rsidP="00A40A95" w:rsidRDefault="00112B82" w14:paraId="662E4D91" w14:textId="77777777">
      <w:pPr>
        <w:pStyle w:val="SubStepAlpha"/>
      </w:pPr>
      <w:r>
        <w:t>Configure an appropriate message to those logging into the switch.</w:t>
      </w:r>
    </w:p>
    <w:p w:rsidR="00112B82" w:rsidP="00A40A95" w:rsidRDefault="00112B82" w14:paraId="1962ACFD" w14:textId="77777777">
      <w:pPr>
        <w:pStyle w:val="SubStepAlpha"/>
      </w:pPr>
      <w:r>
        <w:t>Encrypt all plain text passwords.</w:t>
      </w:r>
    </w:p>
    <w:p w:rsidR="00112B82" w:rsidP="00A40A95" w:rsidRDefault="00112B82" w14:paraId="79931C4E" w14:textId="77777777">
      <w:pPr>
        <w:pStyle w:val="SubStepAlpha"/>
      </w:pPr>
      <w:r>
        <w:t>Ensure that the configuration is correct.</w:t>
      </w:r>
    </w:p>
    <w:p w:rsidR="00112B82" w:rsidP="00A40A95" w:rsidRDefault="00112B82" w14:paraId="1BB1D798" w14:textId="77777777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P="00F60A60" w:rsidRDefault="00F60A60" w14:paraId="10A8B46B" w14:textId="5DAE57A5">
      <w:pPr>
        <w:pStyle w:val="ConfigWindow"/>
      </w:pPr>
      <w:r>
        <w:t>Close Configuration Window for S2</w:t>
      </w:r>
    </w:p>
    <w:p w:rsidRPr="00304391" w:rsidR="00304391" w:rsidP="00304391" w:rsidRDefault="00304391" w14:paraId="09265104" w14:textId="77777777">
      <w:pPr>
        <w:pStyle w:val="ConfigWindow"/>
      </w:pPr>
      <w:r w:rsidRPr="00304391">
        <w:t>End of Document</w:t>
      </w:r>
    </w:p>
    <w:sectPr w:rsidRPr="00304391" w:rsid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2353" w:rsidP="00710659" w:rsidRDefault="00CC2353" w14:paraId="5324AC40" w14:textId="77777777">
      <w:pPr>
        <w:spacing w:after="0" w:line="240" w:lineRule="auto"/>
      </w:pPr>
      <w:r>
        <w:separator/>
      </w:r>
    </w:p>
    <w:p w:rsidR="00CC2353" w:rsidRDefault="00CC2353" w14:paraId="40F10644" w14:textId="77777777"/>
  </w:endnote>
  <w:endnote w:type="continuationSeparator" w:id="0">
    <w:p w:rsidR="00CC2353" w:rsidP="00710659" w:rsidRDefault="00CC2353" w14:paraId="459CAA32" w14:textId="77777777">
      <w:pPr>
        <w:spacing w:after="0" w:line="240" w:lineRule="auto"/>
      </w:pPr>
      <w:r>
        <w:continuationSeparator/>
      </w:r>
    </w:p>
    <w:p w:rsidR="00CC2353" w:rsidRDefault="00CC2353" w14:paraId="263A19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82B63" w:rsidR="00926CB2" w:rsidP="00E859E3" w:rsidRDefault="008E00D5" w14:paraId="6FD43BA0" w14:textId="5B2BC100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0261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Pr="0046747B" w:rsidR="00882B63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82B63" w:rsidR="00882B63" w:rsidP="00E859E3" w:rsidRDefault="00882B63" w14:paraId="39306ABA" w14:textId="4B2BC94B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0261B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2353" w:rsidP="00710659" w:rsidRDefault="00CC2353" w14:paraId="653C3D93" w14:textId="77777777">
      <w:pPr>
        <w:spacing w:after="0" w:line="240" w:lineRule="auto"/>
      </w:pPr>
      <w:r>
        <w:separator/>
      </w:r>
    </w:p>
    <w:p w:rsidR="00CC2353" w:rsidRDefault="00CC2353" w14:paraId="531318C7" w14:textId="77777777"/>
  </w:footnote>
  <w:footnote w:type="continuationSeparator" w:id="0">
    <w:p w:rsidR="00CC2353" w:rsidP="00710659" w:rsidRDefault="00CC2353" w14:paraId="09F59C59" w14:textId="77777777">
      <w:pPr>
        <w:spacing w:after="0" w:line="240" w:lineRule="auto"/>
      </w:pPr>
      <w:r>
        <w:continuationSeparator/>
      </w:r>
    </w:p>
    <w:p w:rsidR="00CC2353" w:rsidRDefault="00CC2353" w14:paraId="2E7BA6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P="008402F2" w:rsidRDefault="00723948" w14:paraId="6B37C6F5" w14:textId="77777777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26CB2" w:rsidP="006C3FCF" w:rsidRDefault="00882B63" w14:paraId="76A4AF88" w14:textId="77777777">
    <w:pPr>
      <w:ind w:left="-288"/>
    </w:pPr>
    <w:r>
      <w:rPr>
        <w:noProof/>
      </w:rPr>
      <w:drawing>
        <wp:inline distT="0" distB="0" distL="0" distR="0" wp14:anchorId="7119F50A" wp14:editId="0BDA70A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hint="default" w:ascii="Webdings" w:hAnsi="Webdings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10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</w:num>
  <w:num w:numId="12">
    <w:abstractNumId w:val="10"/>
  </w:num>
  <w:num w:numId="13">
    <w:abstractNumId w:val="8"/>
  </w:num>
  <w:num w:numId="1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hint="default" w:ascii="Webdings" w:hAnsi="Webdings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2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zoom w:percent="10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261B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A8E"/>
    <w:rsid w:val="00050BA4"/>
    <w:rsid w:val="0005141D"/>
    <w:rsid w:val="00051738"/>
    <w:rsid w:val="0005242B"/>
    <w:rsid w:val="00052548"/>
    <w:rsid w:val="00060696"/>
    <w:rsid w:val="00062D89"/>
    <w:rsid w:val="000646FD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1E16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D4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339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7D3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0FD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B6273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51E"/>
    <w:rsid w:val="003608AC"/>
    <w:rsid w:val="00361C67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B5741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2E80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16D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900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604"/>
    <w:rsid w:val="00903523"/>
    <w:rsid w:val="00906281"/>
    <w:rsid w:val="0090659A"/>
    <w:rsid w:val="00911080"/>
    <w:rsid w:val="00912500"/>
    <w:rsid w:val="0091350B"/>
    <w:rsid w:val="00915986"/>
    <w:rsid w:val="00917624"/>
    <w:rsid w:val="00921684"/>
    <w:rsid w:val="00926CB2"/>
    <w:rsid w:val="00930386"/>
    <w:rsid w:val="009309F5"/>
    <w:rsid w:val="00933237"/>
    <w:rsid w:val="00933F28"/>
    <w:rsid w:val="009365A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F00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353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D0E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552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452"/>
    <w:rsid w:val="00DA658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291"/>
    <w:rsid w:val="00DD35E1"/>
    <w:rsid w:val="00DD43EA"/>
    <w:rsid w:val="00DE6138"/>
    <w:rsid w:val="00DE6F44"/>
    <w:rsid w:val="00DF1B58"/>
    <w:rsid w:val="00DF53D5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E31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E6C70"/>
    <w:rsid w:val="00FF0400"/>
    <w:rsid w:val="00FF3D6B"/>
    <w:rsid w:val="00FF5407"/>
    <w:rsid w:val="0505B3D1"/>
    <w:rsid w:val="058E4558"/>
    <w:rsid w:val="0EA91A21"/>
    <w:rsid w:val="0ED6C67A"/>
    <w:rsid w:val="0F247ED5"/>
    <w:rsid w:val="13028ED6"/>
    <w:rsid w:val="149E5F37"/>
    <w:rsid w:val="163A2F98"/>
    <w:rsid w:val="177358B9"/>
    <w:rsid w:val="192F0F3E"/>
    <w:rsid w:val="19BF240E"/>
    <w:rsid w:val="249AF5FD"/>
    <w:rsid w:val="272F5217"/>
    <w:rsid w:val="2A37F9B0"/>
    <w:rsid w:val="2BCF368A"/>
    <w:rsid w:val="2F06D74C"/>
    <w:rsid w:val="2F56A788"/>
    <w:rsid w:val="33CFC1DF"/>
    <w:rsid w:val="389924BC"/>
    <w:rsid w:val="3F804EFE"/>
    <w:rsid w:val="432F366E"/>
    <w:rsid w:val="44332A89"/>
    <w:rsid w:val="445E3D5D"/>
    <w:rsid w:val="4666D730"/>
    <w:rsid w:val="4E892003"/>
    <w:rsid w:val="5603E608"/>
    <w:rsid w:val="58671F7A"/>
    <w:rsid w:val="5F4E0B07"/>
    <w:rsid w:val="5FEF8C8A"/>
    <w:rsid w:val="662BAC6A"/>
    <w:rsid w:val="6BB4550E"/>
    <w:rsid w:val="6DFB8CB9"/>
    <w:rsid w:val="784973A5"/>
    <w:rsid w:val="7B8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53A63"/>
  <w15:docId w15:val="{448596A0-2F8F-4B70-89DB-9079790DF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7B090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B090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B090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7B090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B090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090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90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B090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B090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B0900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7B0900"/>
    <w:rPr>
      <w:b/>
      <w:bCs/>
      <w:noProof/>
      <w:sz w:val="26"/>
      <w:szCs w:val="26"/>
    </w:rPr>
  </w:style>
  <w:style w:type="character" w:styleId="Heading2Char" w:customStyle="1">
    <w:name w:val="Heading 2 Char"/>
    <w:link w:val="Heading2"/>
    <w:uiPriority w:val="9"/>
    <w:rsid w:val="007B0900"/>
    <w:rPr>
      <w:rFonts w:eastAsia="Times New Roman"/>
      <w:b/>
      <w:bCs/>
      <w:sz w:val="24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7B0900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7B0900"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7B090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7B0900"/>
    <w:pPr>
      <w:ind w:left="720"/>
    </w:pPr>
  </w:style>
  <w:style w:type="paragraph" w:styleId="Header">
    <w:name w:val="header"/>
    <w:basedOn w:val="Normal"/>
    <w:link w:val="HeaderChar"/>
    <w:unhideWhenUsed/>
    <w:rsid w:val="007B090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7B090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B090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7B090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00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B0900"/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7B0900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7B0900"/>
  </w:style>
  <w:style w:type="table" w:styleId="TableGrid">
    <w:name w:val="Table Grid"/>
    <w:basedOn w:val="TableNormal"/>
    <w:uiPriority w:val="59"/>
    <w:rsid w:val="007B09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7B0900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7B0900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7B0900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7B0900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/>
    <w:rsid w:val="00FE6C70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7B0900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/>
    <w:rsid w:val="007B0900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link w:val="BodyTextL50Char"/>
    <w:qFormat/>
    <w:rsid w:val="007B0900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7B0900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7B0900"/>
    <w:pPr>
      <w:spacing w:before="120" w:after="120"/>
      <w:ind w:left="720"/>
    </w:pPr>
  </w:style>
  <w:style w:type="paragraph" w:styleId="DevConfigs" w:customStyle="1">
    <w:name w:val="DevConfigs"/>
    <w:basedOn w:val="Normal"/>
    <w:link w:val="DevConfigsChar"/>
    <w:qFormat/>
    <w:rsid w:val="007B0900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7B090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B0900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7B0900"/>
    <w:rPr>
      <w:rFonts w:ascii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7B0900"/>
    <w:rPr>
      <w:rFonts w:ascii="Arial" w:hAnsi="Arial"/>
      <w:b/>
      <w:color w:val="EE0000"/>
      <w:sz w:val="32"/>
    </w:rPr>
  </w:style>
  <w:style w:type="character" w:styleId="AnswerGray" w:customStyle="1">
    <w:name w:val="Answer Gray"/>
    <w:basedOn w:val="DefaultParagraphFont"/>
    <w:uiPriority w:val="1"/>
    <w:qFormat/>
    <w:rsid w:val="007B0900"/>
    <w:rPr>
      <w:rFonts w:ascii="Arial" w:hAnsi="Arial"/>
      <w:b/>
      <w:color w:val="auto"/>
      <w:sz w:val="20"/>
      <w:bdr w:val="none" w:color="auto" w:sz="0" w:space="0"/>
      <w:shd w:val="clear" w:color="auto" w:fill="D9D9D9" w:themeFill="background1" w:themeFillShade="D9"/>
    </w:rPr>
  </w:style>
  <w:style w:type="paragraph" w:styleId="SubStepNum" w:customStyle="1">
    <w:name w:val="SubStep Num"/>
    <w:basedOn w:val="BodyTextL25"/>
    <w:qFormat/>
    <w:rsid w:val="007B0900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7B0900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7B0900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7B0900"/>
    <w:rPr>
      <w:rFonts w:ascii="Courier New" w:hAnsi="Courier New"/>
      <w:b/>
      <w:color w:val="auto"/>
      <w:sz w:val="20"/>
      <w:bdr w:val="none" w:color="auto" w:sz="0" w:space="0"/>
      <w:shd w:val="clear" w:color="auto" w:fill="D9D9D9" w:themeFill="background1" w:themeFillShade="D9"/>
    </w:rPr>
  </w:style>
  <w:style w:type="numbering" w:styleId="BulletList" w:customStyle="1">
    <w:name w:val="Bullet_List"/>
    <w:basedOn w:val="NoList"/>
    <w:uiPriority w:val="99"/>
    <w:rsid w:val="007B0900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7B0900"/>
    <w:pPr>
      <w:numPr>
        <w:numId w:val="5"/>
      </w:numPr>
    </w:pPr>
  </w:style>
  <w:style w:type="paragraph" w:styleId="CMDOutput" w:customStyle="1">
    <w:name w:val="CMD Output"/>
    <w:basedOn w:val="BodyTextL25"/>
    <w:link w:val="CMDOutputChar"/>
    <w:qFormat/>
    <w:rsid w:val="007B0900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7B0900"/>
    <w:rPr>
      <w:color w:val="EE0000"/>
    </w:rPr>
  </w:style>
  <w:style w:type="paragraph" w:styleId="BodyTextL25Bold" w:customStyle="1">
    <w:name w:val="Body Text L25 Bold"/>
    <w:basedOn w:val="BodyTextL25"/>
    <w:qFormat/>
    <w:rsid w:val="007B090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7B0900"/>
    <w:rPr>
      <w:rFonts w:ascii="Courier New" w:hAnsi="Courier New" w:eastAsia="Times New Roman"/>
    </w:rPr>
  </w:style>
  <w:style w:type="character" w:styleId="CommentReference">
    <w:name w:val="annotation reference"/>
    <w:semiHidden/>
    <w:unhideWhenUsed/>
    <w:rsid w:val="007B09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B090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7B09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900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7B0900"/>
    <w:rPr>
      <w:b/>
      <w:bCs/>
    </w:rPr>
  </w:style>
  <w:style w:type="paragraph" w:styleId="ReflectionQ" w:customStyle="1">
    <w:name w:val="Reflection Q"/>
    <w:basedOn w:val="BodyTextL25"/>
    <w:qFormat/>
    <w:rsid w:val="007B0900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7B0900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7B0900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rsid w:val="007B0900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7B0900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7B0900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7B0900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7B0900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rsid w:val="007B090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7B0900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7B090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7B0900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7B090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7B090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7B090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7B090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7B090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7B090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7B090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7B090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7B090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7B090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7B090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7B09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7B0900"/>
    <w:rPr>
      <w:rFonts w:ascii="Courier New" w:hAnsi="Courier New" w:eastAsia="Times New Roman" w:cs="Courier New"/>
    </w:rPr>
  </w:style>
  <w:style w:type="paragraph" w:styleId="TableofAuthorities">
    <w:name w:val="table of authorities"/>
    <w:basedOn w:val="Normal"/>
    <w:next w:val="Normal"/>
    <w:semiHidden/>
    <w:rsid w:val="007B090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7B090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7B090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B090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7B090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7B090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7B090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7B090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7B090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7B090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7B090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7B090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7B0900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7B0900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7B0900"/>
    <w:rPr>
      <w:rFonts w:eastAsia="Times New Roman" w:cs="Arial"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7B0900"/>
    <w:rPr>
      <w:b/>
    </w:rPr>
  </w:style>
  <w:style w:type="character" w:styleId="CMDChar" w:customStyle="1">
    <w:name w:val="CMD Char"/>
    <w:basedOn w:val="DefaultParagraphFont"/>
    <w:link w:val="CMD"/>
    <w:rsid w:val="007B0900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7B090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B090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7B090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7B0900"/>
    <w:rPr>
      <w:color w:val="808080"/>
    </w:rPr>
  </w:style>
  <w:style w:type="character" w:styleId="Heading1Gray" w:customStyle="1">
    <w:name w:val="Heading 1 Gray"/>
    <w:basedOn w:val="Heading1Char"/>
    <w:uiPriority w:val="1"/>
    <w:qFormat/>
    <w:rsid w:val="007B0900"/>
    <w:rPr>
      <w:rFonts w:ascii="Arial" w:hAnsi="Arial"/>
      <w:b w:val="0"/>
      <w:bCs/>
      <w:noProof/>
      <w:sz w:val="26"/>
      <w:szCs w:val="26"/>
      <w:bdr w:val="none" w:color="auto" w:sz="0" w:space="0"/>
      <w:shd w:val="clear" w:color="auto" w:fill="D9D9D9" w:themeFill="background1" w:themeFillShade="D9"/>
    </w:rPr>
  </w:style>
  <w:style w:type="paragraph" w:styleId="CMDRed" w:customStyle="1">
    <w:name w:val="CMD Red"/>
    <w:basedOn w:val="CMD"/>
    <w:link w:val="CMDRedChar"/>
    <w:qFormat/>
    <w:rsid w:val="007B0900"/>
    <w:rPr>
      <w:color w:val="EE0000"/>
    </w:rPr>
  </w:style>
  <w:style w:type="character" w:styleId="CMDRedChar" w:customStyle="1">
    <w:name w:val="CMD Red Char"/>
    <w:basedOn w:val="CMDChar"/>
    <w:link w:val="CMDRed"/>
    <w:rsid w:val="007B0900"/>
    <w:rPr>
      <w:rFonts w:ascii="Courier New" w:hAnsi="Courier New"/>
      <w:color w:val="EE0000"/>
      <w:szCs w:val="22"/>
    </w:rPr>
  </w:style>
  <w:style w:type="paragraph" w:styleId="CMDOutputRed" w:customStyle="1">
    <w:name w:val="CMD Output Red"/>
    <w:basedOn w:val="CMDOutput"/>
    <w:link w:val="CMDOutputRedChar"/>
    <w:qFormat/>
    <w:rsid w:val="007B0900"/>
    <w:rPr>
      <w:color w:val="EE0000"/>
    </w:rPr>
  </w:style>
  <w:style w:type="character" w:styleId="BodyTextL25Char" w:customStyle="1">
    <w:name w:val="Body Text L25 Char"/>
    <w:basedOn w:val="DefaultParagraphFont"/>
    <w:link w:val="BodyTextL25"/>
    <w:rsid w:val="007B0900"/>
    <w:rPr>
      <w:szCs w:val="22"/>
    </w:rPr>
  </w:style>
  <w:style w:type="character" w:styleId="CMDOutputChar" w:customStyle="1">
    <w:name w:val="CMD Output Char"/>
    <w:basedOn w:val="BodyTextL25Char"/>
    <w:link w:val="CMDOutput"/>
    <w:rsid w:val="007B0900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rsid w:val="007B0900"/>
    <w:rPr>
      <w:rFonts w:ascii="Courier New" w:hAnsi="Courier New"/>
      <w:color w:val="EE0000"/>
      <w:sz w:val="18"/>
      <w:szCs w:val="22"/>
    </w:rPr>
  </w:style>
  <w:style w:type="paragraph" w:styleId="Drawing" w:customStyle="1">
    <w:name w:val="Drawing"/>
    <w:basedOn w:val="AnswerLineL25"/>
    <w:qFormat/>
    <w:rsid w:val="007B0900"/>
  </w:style>
  <w:style w:type="paragraph" w:styleId="TableAnswer" w:customStyle="1">
    <w:name w:val="Table Answer"/>
    <w:basedOn w:val="TableText"/>
    <w:qFormat/>
    <w:rsid w:val="007B0900"/>
  </w:style>
  <w:style w:type="character" w:styleId="Heading2Gray" w:customStyle="1">
    <w:name w:val="Heading 2 Gray"/>
    <w:basedOn w:val="Heading2Char"/>
    <w:uiPriority w:val="1"/>
    <w:qFormat/>
    <w:rsid w:val="007B0900"/>
    <w:rPr>
      <w:rFonts w:ascii="Arial" w:hAnsi="Arial" w:eastAsia="Times New Roman"/>
      <w:b w:val="0"/>
      <w:bCs/>
      <w:sz w:val="24"/>
      <w:szCs w:val="26"/>
      <w:bdr w:val="none" w:color="auto" w:sz="0" w:space="0"/>
      <w:shd w:val="clear" w:color="auto" w:fill="D9D9D9" w:themeFill="background1" w:themeFillShade="D9"/>
    </w:rPr>
  </w:style>
  <w:style w:type="table" w:styleId="LabAnswerTable" w:customStyle="1">
    <w:name w:val="Lab_Answer_Table"/>
    <w:basedOn w:val="LabTableStyle"/>
    <w:uiPriority w:val="99"/>
    <w:rsid w:val="007B090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styleId="BodyTextL50Answer" w:customStyle="1">
    <w:name w:val="Body Text L50 Answer"/>
    <w:basedOn w:val="BodyTextL25Answer"/>
    <w:next w:val="BodyTextL50"/>
    <w:link w:val="BodyTextL50AnswerChar"/>
    <w:qFormat/>
    <w:rsid w:val="007B0900"/>
    <w:pPr>
      <w:ind w:left="720"/>
    </w:pPr>
  </w:style>
  <w:style w:type="character" w:styleId="BodyTextL50Char" w:customStyle="1">
    <w:name w:val="Body Text L50 Char"/>
    <w:basedOn w:val="DefaultParagraphFont"/>
    <w:link w:val="BodyTextL50"/>
    <w:rsid w:val="007B0900"/>
    <w:rPr>
      <w:szCs w:val="22"/>
    </w:rPr>
  </w:style>
  <w:style w:type="character" w:styleId="BodyTextL50AnswerChar" w:customStyle="1">
    <w:name w:val="Body Text L50 Answer Char"/>
    <w:basedOn w:val="BodyTextL50Char"/>
    <w:link w:val="BodyTextL50Answer"/>
    <w:rsid w:val="007B0900"/>
    <w:rPr>
      <w:b/>
      <w:szCs w:val="22"/>
      <w:shd w:val="clear" w:color="auto" w:fill="D9D9D9" w:themeFill="background1" w:themeFillShade="D9"/>
    </w:rPr>
  </w:style>
  <w:style w:type="paragraph" w:styleId="BodyTextL25Answer" w:customStyle="1">
    <w:name w:val="Body Text L25 Answer"/>
    <w:basedOn w:val="BodyTextL25"/>
    <w:link w:val="BodyTextL25AnswerChar"/>
    <w:qFormat/>
    <w:rsid w:val="007B0900"/>
    <w:pPr>
      <w:shd w:val="clear" w:color="auto" w:fill="D9D9D9" w:themeFill="background1" w:themeFillShade="D9"/>
    </w:pPr>
    <w:rPr>
      <w:b/>
    </w:rPr>
  </w:style>
  <w:style w:type="character" w:styleId="BodyTextL25AnswerChar" w:customStyle="1">
    <w:name w:val="Body Text L25 Answer Char"/>
    <w:basedOn w:val="BodyTextL25Char"/>
    <w:link w:val="BodyTextL25Answer"/>
    <w:rsid w:val="007B0900"/>
    <w:rPr>
      <w:b/>
      <w:szCs w:val="22"/>
      <w:shd w:val="clear" w:color="auto" w:fill="D9D9D9" w:themeFill="background1" w:themeFillShade="D9"/>
    </w:rPr>
  </w:style>
  <w:style w:type="character" w:styleId="DevConfigsChar" w:customStyle="1">
    <w:name w:val="DevConfigs Char"/>
    <w:basedOn w:val="DefaultParagraphFont"/>
    <w:link w:val="DevConfigs"/>
    <w:rsid w:val="007B0900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1B4D9C"/>
    <w:rsid w:val="00394EA7"/>
    <w:rsid w:val="003B6ACC"/>
    <w:rsid w:val="00432946"/>
    <w:rsid w:val="004471DC"/>
    <w:rsid w:val="00583852"/>
    <w:rsid w:val="0058457B"/>
    <w:rsid w:val="00714AE0"/>
    <w:rsid w:val="0083249E"/>
    <w:rsid w:val="00885ACC"/>
    <w:rsid w:val="00AC5385"/>
    <w:rsid w:val="00B144DC"/>
    <w:rsid w:val="00BA0059"/>
    <w:rsid w:val="00C74782"/>
    <w:rsid w:val="00E15B5A"/>
    <w:rsid w:val="00E75BA3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8F3DD-7DF2-4048-ACC2-80F364FF05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Activity_Template.dotx</ap:Template>
  <ap:Application>Microsoft Word for the web</ap:Application>
  <ap:DocSecurity>0</ap:DocSecurity>
  <ap:ScaleCrop>false</ap:ScaleCrop>
  <ap:Company>Cisco Systems,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Packet Tracer - Configure Initial Switch Settings</dc:title>
  <dc:description>2015</dc:description>
  <revision>8</revision>
  <lastPrinted>2021-01-04T21:05:00.0000000Z</lastPrinted>
  <dcterms:created xsi:type="dcterms:W3CDTF">2020-12-10T01:26:00.0000000Z</dcterms:created>
  <dcterms:modified xsi:type="dcterms:W3CDTF">2022-10-07T00:32:35.1663763Z</dcterms:modified>
  <lastModifiedBy>Jubair Uddin Pabel</lastModifiedBy>
</coreProperties>
</file>