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1D8E" w14:textId="77100DA3" w:rsidR="004D36D7" w:rsidRPr="00FD4A68" w:rsidRDefault="00F215EA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6F267319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26"/>
        <w:gridCol w:w="1725"/>
        <w:gridCol w:w="2270"/>
        <w:gridCol w:w="2361"/>
        <w:gridCol w:w="1998"/>
      </w:tblGrid>
      <w:tr w:rsidR="0084725A" w14:paraId="6F42815A" w14:textId="77777777" w:rsidTr="0042510F">
        <w:trPr>
          <w:cantSplit/>
          <w:trHeight w:val="255"/>
          <w:jc w:val="center"/>
        </w:trPr>
        <w:tc>
          <w:tcPr>
            <w:tcW w:w="17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11A65C4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BEE864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6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E63C84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5AC54EA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02FA7CCF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5694CB5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13B0B511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7D1F0392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29D8F34C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E605F8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92CEA4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0E4152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70" w:type="dxa"/>
            <w:shd w:val="clear" w:color="auto" w:fill="FFFFFF" w:themeFill="background1"/>
            <w:vAlign w:val="center"/>
          </w:tcPr>
          <w:p w14:paraId="5AECCC2A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49615E3E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98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7695B72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50FBFC80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67FE7F8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3F2C5A6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3953FC1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FBBAFC6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52FE8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697A134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12AAD1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D2FF87A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45C578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96D5DF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0F463A1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21035E3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F011D1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EE85C49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9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2942CB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A422844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9ED0F6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2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9C32D0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FA45B1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463AA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444B0DF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CCD7C6E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70F7697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7458069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05BF1D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25AB48E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4C28C4B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2B87C9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B0525BB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F852636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217D71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A23470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DC1C3C7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68D10C2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C8B174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A4C73D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053B53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08510317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D80A753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B9FE2B6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FC92580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2B080FB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A1D217E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6F03E08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698886F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5AF2F5D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1CB8D702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40D9AC09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9AE0B3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2AB0BAB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70" w:type="dxa"/>
            <w:shd w:val="clear" w:color="auto" w:fill="FFFFFF" w:themeFill="background1"/>
            <w:vAlign w:val="center"/>
          </w:tcPr>
          <w:p w14:paraId="66EB7463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71DCEEED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98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3C6E8B1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562F75E3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9A9B806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F05A773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6F5EEE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DBAF38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DDEF3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5BA7ED9C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CA5B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F35AAD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8E75A1C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78CEF1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0C46EC5B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4534F64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B198161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C8515BE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89FFA01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C24DC7" w:rsidRPr="00C24DC7" w14:paraId="481C2F1F" w14:textId="77777777" w:rsidTr="00E52A2C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center"/>
          </w:tcPr>
          <w:p w14:paraId="17E6196E" w14:textId="77777777" w:rsidR="0042510F" w:rsidRPr="00C24DC7" w:rsidRDefault="0042510F" w:rsidP="0042510F">
            <w:pPr>
              <w:pStyle w:val="TableText"/>
              <w:rPr>
                <w:color w:val="000000" w:themeColor="text1"/>
              </w:rPr>
            </w:pPr>
            <w:r w:rsidRPr="00C24DC7">
              <w:rPr>
                <w:color w:val="000000" w:themeColor="text1"/>
              </w:rPr>
              <w:t>PC1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716A578A" w14:textId="77777777" w:rsidR="0042510F" w:rsidRPr="00C24DC7" w:rsidRDefault="0042510F" w:rsidP="0042510F">
            <w:pPr>
              <w:pStyle w:val="TableText"/>
              <w:rPr>
                <w:color w:val="000000" w:themeColor="text1"/>
              </w:rPr>
            </w:pPr>
            <w:r w:rsidRPr="00C24DC7">
              <w:rPr>
                <w:color w:val="000000" w:themeColor="text1"/>
              </w:rPr>
              <w:t>NIC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AD4D62" w14:textId="708DACDD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10.10.1.98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E7E7301" w14:textId="03BBEC95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040ED55E" w14:textId="7B8B01FD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10.10.1.97</w:t>
            </w:r>
          </w:p>
        </w:tc>
      </w:tr>
      <w:tr w:rsidR="00C24DC7" w:rsidRPr="00C24DC7" w14:paraId="4DBB0368" w14:textId="77777777" w:rsidTr="00E52A2C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center"/>
          </w:tcPr>
          <w:p w14:paraId="7C488609" w14:textId="77777777" w:rsidR="0042510F" w:rsidRPr="00C24DC7" w:rsidRDefault="0042510F" w:rsidP="0042510F">
            <w:pPr>
              <w:pStyle w:val="TableText"/>
              <w:rPr>
                <w:color w:val="000000" w:themeColor="text1"/>
              </w:rPr>
            </w:pPr>
            <w:r w:rsidRPr="00C24DC7">
              <w:rPr>
                <w:color w:val="000000" w:themeColor="text1"/>
              </w:rPr>
              <w:t>PC2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054AF5F1" w14:textId="77777777" w:rsidR="0042510F" w:rsidRPr="00C24DC7" w:rsidRDefault="0042510F" w:rsidP="0042510F">
            <w:pPr>
              <w:pStyle w:val="TableText"/>
              <w:rPr>
                <w:color w:val="000000" w:themeColor="text1"/>
              </w:rPr>
            </w:pPr>
            <w:r w:rsidRPr="00C24DC7">
              <w:rPr>
                <w:color w:val="000000" w:themeColor="text1"/>
              </w:rPr>
              <w:t>NIC</w:t>
            </w:r>
          </w:p>
        </w:tc>
        <w:tc>
          <w:tcPr>
            <w:tcW w:w="4631" w:type="dxa"/>
            <w:gridSpan w:val="2"/>
            <w:shd w:val="clear" w:color="auto" w:fill="FFFFFF" w:themeFill="background1"/>
          </w:tcPr>
          <w:p w14:paraId="27C9DCF8" w14:textId="256423A0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2001:db8:1:1::2/64</w:t>
            </w:r>
          </w:p>
        </w:tc>
        <w:tc>
          <w:tcPr>
            <w:tcW w:w="1998" w:type="dxa"/>
            <w:shd w:val="clear" w:color="auto" w:fill="FFFFFF" w:themeFill="background1"/>
          </w:tcPr>
          <w:p w14:paraId="062ED556" w14:textId="647018F2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Fe80::1</w:t>
            </w:r>
          </w:p>
        </w:tc>
      </w:tr>
      <w:tr w:rsidR="00C24DC7" w:rsidRPr="00C24DC7" w14:paraId="7F97D175" w14:textId="77777777" w:rsidTr="00E52A2C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center"/>
          </w:tcPr>
          <w:p w14:paraId="1A7E8B58" w14:textId="77777777" w:rsidR="0042510F" w:rsidRPr="00C24DC7" w:rsidRDefault="0042510F" w:rsidP="0042510F">
            <w:pPr>
              <w:pStyle w:val="TableText"/>
              <w:rPr>
                <w:color w:val="000000" w:themeColor="text1"/>
              </w:rPr>
            </w:pPr>
            <w:r w:rsidRPr="00C24DC7">
              <w:rPr>
                <w:color w:val="000000" w:themeColor="text1"/>
              </w:rPr>
              <w:t>PC3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03B46B4A" w14:textId="77777777" w:rsidR="0042510F" w:rsidRPr="00C24DC7" w:rsidRDefault="0042510F" w:rsidP="0042510F">
            <w:pPr>
              <w:pStyle w:val="TableText"/>
              <w:rPr>
                <w:color w:val="000000" w:themeColor="text1"/>
              </w:rPr>
            </w:pPr>
            <w:r w:rsidRPr="00C24DC7">
              <w:rPr>
                <w:color w:val="000000" w:themeColor="text1"/>
              </w:rPr>
              <w:t>NIC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3B84B1D3" w14:textId="56219232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10.10.1.18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CA6D17A" w14:textId="53A42544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56BF2FC1" w14:textId="2EAFDA1F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10.10.1.17</w:t>
            </w:r>
          </w:p>
        </w:tc>
      </w:tr>
      <w:tr w:rsidR="00C24DC7" w:rsidRPr="00C24DC7" w14:paraId="1707E6B3" w14:textId="77777777" w:rsidTr="00E52A2C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center"/>
          </w:tcPr>
          <w:p w14:paraId="7E4B673E" w14:textId="77777777" w:rsidR="0042510F" w:rsidRPr="00C24DC7" w:rsidRDefault="0042510F" w:rsidP="0042510F">
            <w:pPr>
              <w:pStyle w:val="TableText"/>
              <w:rPr>
                <w:color w:val="000000" w:themeColor="text1"/>
              </w:rPr>
            </w:pPr>
            <w:r w:rsidRPr="00C24DC7">
              <w:rPr>
                <w:color w:val="000000" w:themeColor="text1"/>
              </w:rPr>
              <w:t>PC4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2DC4AB89" w14:textId="77777777" w:rsidR="0042510F" w:rsidRPr="00C24DC7" w:rsidRDefault="0042510F" w:rsidP="0042510F">
            <w:pPr>
              <w:pStyle w:val="TableText"/>
              <w:rPr>
                <w:color w:val="000000" w:themeColor="text1"/>
              </w:rPr>
            </w:pPr>
            <w:r w:rsidRPr="00C24DC7">
              <w:rPr>
                <w:color w:val="000000" w:themeColor="text1"/>
              </w:rPr>
              <w:t>NIC</w:t>
            </w:r>
          </w:p>
        </w:tc>
        <w:tc>
          <w:tcPr>
            <w:tcW w:w="4631" w:type="dxa"/>
            <w:gridSpan w:val="2"/>
            <w:shd w:val="clear" w:color="auto" w:fill="FFFFFF" w:themeFill="background1"/>
          </w:tcPr>
          <w:p w14:paraId="6CF583E7" w14:textId="5BA5269C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2001:db8:1:4::2/64</w:t>
            </w:r>
          </w:p>
        </w:tc>
        <w:tc>
          <w:tcPr>
            <w:tcW w:w="1998" w:type="dxa"/>
            <w:shd w:val="clear" w:color="auto" w:fill="FFFFFF" w:themeFill="background1"/>
          </w:tcPr>
          <w:p w14:paraId="21D22CA8" w14:textId="6E241371" w:rsidR="0042510F" w:rsidRPr="00C24DC7" w:rsidRDefault="00C24DC7" w:rsidP="0042510F">
            <w:pPr>
              <w:pStyle w:val="ConfigWindow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Fe80::1</w:t>
            </w:r>
          </w:p>
        </w:tc>
      </w:tr>
    </w:tbl>
    <w:p w14:paraId="2962F439" w14:textId="77777777" w:rsidR="00A463B2" w:rsidRDefault="00A463B2" w:rsidP="00A463B2">
      <w:pPr>
        <w:pStyle w:val="ConfigWindow"/>
      </w:pPr>
      <w:r>
        <w:t>Blank Line, No additional information</w:t>
      </w:r>
    </w:p>
    <w:p w14:paraId="252A2750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5D32EA13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054AB5B8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1E2A0D04" w14:textId="77777777" w:rsidR="00E31A44" w:rsidRDefault="00E31A44" w:rsidP="0093296A">
      <w:pPr>
        <w:pStyle w:val="Heading1"/>
      </w:pPr>
      <w:r>
        <w:t>Scenario</w:t>
      </w:r>
    </w:p>
    <w:p w14:paraId="4E421CA2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595145F2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1DF53F9D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49636AF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71BCD0CE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73A36AFD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F4C6B5D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11BFA794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008C959D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C544808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85C23E3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41D99DA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548224A0" w14:textId="77777777" w:rsidR="0093296A" w:rsidRDefault="0093296A" w:rsidP="0093296A">
      <w:pPr>
        <w:pStyle w:val="Heading4"/>
      </w:pPr>
      <w:r>
        <w:t>Question:</w:t>
      </w:r>
    </w:p>
    <w:p w14:paraId="1FC3EBDD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3A3C39AE" w14:textId="5B533E25" w:rsidR="0093296A" w:rsidRPr="00C24DC7" w:rsidRDefault="00C24DC7" w:rsidP="0093296A">
      <w:pPr>
        <w:pStyle w:val="AnswerLineL50"/>
        <w:rPr>
          <w:color w:val="FF0000"/>
        </w:rPr>
      </w:pPr>
      <w:r>
        <w:rPr>
          <w:color w:val="FF0000"/>
        </w:rPr>
        <w:t>10.10.1.97</w:t>
      </w:r>
    </w:p>
    <w:p w14:paraId="724F05F7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5CA4CF89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BAAFE2" w14:textId="77777777" w:rsidR="0093296A" w:rsidRDefault="0093296A" w:rsidP="0093296A">
      <w:pPr>
        <w:pStyle w:val="Heading4"/>
      </w:pPr>
      <w:r>
        <w:t>Question:</w:t>
      </w:r>
    </w:p>
    <w:p w14:paraId="49FA4745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18CF790" w14:textId="48EC695A" w:rsidR="0093296A" w:rsidRPr="009E189D" w:rsidRDefault="009E189D" w:rsidP="0093296A">
      <w:pPr>
        <w:pStyle w:val="AnswerLineL50"/>
        <w:rPr>
          <w:color w:val="FF0000"/>
        </w:rPr>
      </w:pPr>
      <w:r>
        <w:rPr>
          <w:color w:val="FF0000"/>
        </w:rPr>
        <w:t>10.10.1.17</w:t>
      </w:r>
    </w:p>
    <w:p w14:paraId="41A4A05F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63A93B5E" w14:textId="77777777" w:rsidR="00290231" w:rsidRDefault="00290231" w:rsidP="00290231">
      <w:pPr>
        <w:pStyle w:val="ConfigWindow"/>
      </w:pPr>
      <w:r>
        <w:t>Open configuration window</w:t>
      </w:r>
    </w:p>
    <w:p w14:paraId="6E5783B3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2E646237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C1898F1" w14:textId="77777777" w:rsidR="0093296A" w:rsidRDefault="0093296A" w:rsidP="0093296A">
      <w:pPr>
        <w:pStyle w:val="Heading4"/>
      </w:pPr>
      <w:r>
        <w:t>Question:</w:t>
      </w:r>
    </w:p>
    <w:p w14:paraId="36B041E6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22DCE10F" w14:textId="633BD0C6" w:rsidR="0093296A" w:rsidRPr="009E189D" w:rsidRDefault="009E189D" w:rsidP="0093296A">
      <w:pPr>
        <w:pStyle w:val="AnswerLineL50"/>
        <w:rPr>
          <w:color w:val="FF0000"/>
        </w:rPr>
      </w:pPr>
      <w:r>
        <w:rPr>
          <w:color w:val="FF0000"/>
        </w:rPr>
        <w:t>10.10.1.6</w:t>
      </w:r>
    </w:p>
    <w:p w14:paraId="7AB1AAA2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0CEC077C" w14:textId="77777777" w:rsidR="0093296A" w:rsidRDefault="0093296A" w:rsidP="0093296A">
      <w:pPr>
        <w:pStyle w:val="Heading4"/>
      </w:pPr>
      <w:r>
        <w:t>Question:</w:t>
      </w:r>
    </w:p>
    <w:p w14:paraId="55E7D29F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39880EE7" w14:textId="5644B89B" w:rsidR="0093296A" w:rsidRDefault="009E189D" w:rsidP="0042510F">
      <w:pPr>
        <w:pStyle w:val="AnswerLineL50"/>
        <w:rPr>
          <w:color w:val="FF0000"/>
        </w:rPr>
      </w:pPr>
      <w:r>
        <w:rPr>
          <w:color w:val="FF0000"/>
        </w:rPr>
        <w:t>10.10.1.6/32</w:t>
      </w:r>
    </w:p>
    <w:p w14:paraId="256AECE6" w14:textId="6B4BD0A0" w:rsidR="009E189D" w:rsidRPr="009E189D" w:rsidRDefault="009E189D" w:rsidP="009E189D">
      <w:pPr>
        <w:pStyle w:val="BodyTextL50"/>
        <w:rPr>
          <w:b/>
          <w:bCs/>
          <w:i/>
          <w:iCs/>
          <w:color w:val="FF0000"/>
        </w:rPr>
      </w:pPr>
      <w:r w:rsidRPr="009E189D">
        <w:rPr>
          <w:b/>
          <w:bCs/>
          <w:i/>
          <w:iCs/>
          <w:color w:val="FF0000"/>
        </w:rPr>
        <w:t>10.10.1.4/30</w:t>
      </w:r>
    </w:p>
    <w:p w14:paraId="18D34AC9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3E80F5AA" w14:textId="77777777" w:rsidR="009E189D" w:rsidRDefault="009E189D" w:rsidP="0093296A">
      <w:pPr>
        <w:pStyle w:val="AnswerLineL50"/>
        <w:rPr>
          <w:color w:val="FF0000"/>
        </w:rPr>
      </w:pPr>
      <w:r>
        <w:rPr>
          <w:color w:val="FF0000"/>
        </w:rPr>
        <w:t>10.10.1.10</w:t>
      </w:r>
    </w:p>
    <w:p w14:paraId="49DE5873" w14:textId="77777777" w:rsidR="009E189D" w:rsidRDefault="009E189D" w:rsidP="0093296A">
      <w:pPr>
        <w:pStyle w:val="AnswerLineL50"/>
        <w:rPr>
          <w:color w:val="FF0000"/>
        </w:rPr>
      </w:pPr>
      <w:r>
        <w:rPr>
          <w:color w:val="FF0000"/>
        </w:rPr>
        <w:t>10.10.18/30</w:t>
      </w:r>
    </w:p>
    <w:p w14:paraId="7CE8D0AA" w14:textId="2AF01ED2" w:rsidR="0093296A" w:rsidRPr="009E189D" w:rsidRDefault="009E189D" w:rsidP="0093296A">
      <w:pPr>
        <w:pStyle w:val="AnswerLineL50"/>
        <w:rPr>
          <w:color w:val="FF0000"/>
        </w:rPr>
      </w:pPr>
      <w:r>
        <w:rPr>
          <w:color w:val="FF0000"/>
        </w:rPr>
        <w:t>10.10.1.10/32</w:t>
      </w:r>
      <w:r w:rsidR="0093296A" w:rsidRPr="009E189D">
        <w:rPr>
          <w:color w:val="FF0000"/>
        </w:rPr>
        <w:t>.</w:t>
      </w:r>
    </w:p>
    <w:p w14:paraId="52F88EA1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24848610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A7393C8" w14:textId="77777777" w:rsidR="009E189D" w:rsidRDefault="009E189D" w:rsidP="0093296A">
      <w:pPr>
        <w:pStyle w:val="AnswerLineL50"/>
        <w:rPr>
          <w:color w:val="FF0000"/>
        </w:rPr>
      </w:pPr>
      <w:r>
        <w:rPr>
          <w:color w:val="FF0000"/>
        </w:rPr>
        <w:t>10.10.1.2</w:t>
      </w:r>
    </w:p>
    <w:p w14:paraId="0B17E9E9" w14:textId="2892B27A" w:rsidR="0093296A" w:rsidRPr="009E189D" w:rsidRDefault="009E189D" w:rsidP="0093296A">
      <w:pPr>
        <w:pStyle w:val="AnswerLineL50"/>
        <w:rPr>
          <w:color w:val="FF0000"/>
        </w:rPr>
      </w:pPr>
      <w:r>
        <w:rPr>
          <w:color w:val="FF0000"/>
        </w:rPr>
        <w:lastRenderedPageBreak/>
        <w:t>10.10.1.9</w:t>
      </w:r>
      <w:r w:rsidR="0093296A" w:rsidRPr="009E189D">
        <w:rPr>
          <w:color w:val="FF0000"/>
        </w:rPr>
        <w:t>.</w:t>
      </w:r>
    </w:p>
    <w:p w14:paraId="3EEAC176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F0CADB9" w14:textId="77777777" w:rsidR="00290231" w:rsidRDefault="00290231" w:rsidP="00290231">
      <w:pPr>
        <w:pStyle w:val="ConfigWindow"/>
      </w:pPr>
      <w:r>
        <w:t>Close configuration window</w:t>
      </w:r>
    </w:p>
    <w:p w14:paraId="34717497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7F928B49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33F665D5" w14:textId="77777777" w:rsidR="00290231" w:rsidRDefault="00290231" w:rsidP="00290231">
      <w:pPr>
        <w:pStyle w:val="Heading4"/>
      </w:pPr>
      <w:r>
        <w:t>Question:</w:t>
      </w:r>
    </w:p>
    <w:p w14:paraId="0EAD6F07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2E89206F" w14:textId="3B6F5721" w:rsidR="00290231" w:rsidRPr="009E189D" w:rsidRDefault="009E189D" w:rsidP="00290231">
      <w:pPr>
        <w:pStyle w:val="AnswerLineL50"/>
        <w:rPr>
          <w:color w:val="FF0000"/>
        </w:rPr>
      </w:pPr>
      <w:r>
        <w:rPr>
          <w:color w:val="FF0000"/>
        </w:rPr>
        <w:t xml:space="preserve">S0/0/0 has wrong </w:t>
      </w:r>
      <w:proofErr w:type="spellStart"/>
      <w:r>
        <w:rPr>
          <w:color w:val="FF0000"/>
        </w:rPr>
        <w:t>addess</w:t>
      </w:r>
      <w:proofErr w:type="spellEnd"/>
      <w:r w:rsidR="00290231" w:rsidRPr="009E189D">
        <w:rPr>
          <w:color w:val="FF0000"/>
        </w:rPr>
        <w:t>.</w:t>
      </w:r>
    </w:p>
    <w:p w14:paraId="7776373A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0D3196FF" w14:textId="014B7A37" w:rsidR="00290231" w:rsidRPr="009E189D" w:rsidRDefault="009E189D" w:rsidP="0055184E">
      <w:pPr>
        <w:pStyle w:val="AnswerLineL50"/>
        <w:rPr>
          <w:color w:val="FF0000"/>
        </w:rPr>
      </w:pPr>
      <w:r>
        <w:rPr>
          <w:color w:val="FF0000"/>
        </w:rPr>
        <w:t>Configure s0/0/0</w:t>
      </w:r>
    </w:p>
    <w:p w14:paraId="6E23E4C1" w14:textId="77777777" w:rsidR="00E31A44" w:rsidRDefault="00E31A44" w:rsidP="00E31A44">
      <w:pPr>
        <w:pStyle w:val="Heading3"/>
      </w:pPr>
      <w:r w:rsidRPr="00F9482F">
        <w:t>Implement the plan.</w:t>
      </w:r>
    </w:p>
    <w:p w14:paraId="720BB945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46CF8154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21A157B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45AE1BE2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43708D3C" w14:textId="77777777" w:rsidR="00290231" w:rsidRDefault="00290231" w:rsidP="00290231">
      <w:pPr>
        <w:pStyle w:val="Heading4"/>
      </w:pPr>
      <w:r>
        <w:t>Question:</w:t>
      </w:r>
    </w:p>
    <w:p w14:paraId="4FE7125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6EB82BE9" w14:textId="534297A5" w:rsidR="00290231" w:rsidRPr="00A96C5B" w:rsidRDefault="00A96C5B" w:rsidP="00290231">
      <w:pPr>
        <w:pStyle w:val="AnswerLineL50"/>
        <w:rPr>
          <w:color w:val="FF0000"/>
        </w:rPr>
      </w:pPr>
      <w:r>
        <w:rPr>
          <w:color w:val="FF0000"/>
        </w:rPr>
        <w:t>yes</w:t>
      </w:r>
    </w:p>
    <w:p w14:paraId="10E41B73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19FDD243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397812C1" w14:textId="77777777" w:rsidR="00E31A44" w:rsidRDefault="00E31A44" w:rsidP="00E31A44">
      <w:pPr>
        <w:pStyle w:val="Heading3"/>
      </w:pPr>
      <w:r>
        <w:t>Use ip</w:t>
      </w:r>
      <w:r w:rsidRPr="00F9482F">
        <w:t>v6config and ping to verify connectivity.</w:t>
      </w:r>
    </w:p>
    <w:p w14:paraId="4E745BB7" w14:textId="77777777" w:rsidR="00E31A44" w:rsidRDefault="00E31A44" w:rsidP="008637F1">
      <w:pPr>
        <w:pStyle w:val="SubStepAlpha"/>
        <w:spacing w:before="0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60EF6102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5A696849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8D29B34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298D5D5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1C503235" w14:textId="77777777" w:rsidR="00E31A44" w:rsidRDefault="00E31A44" w:rsidP="008637F1">
      <w:pPr>
        <w:pStyle w:val="Heading3"/>
        <w:spacing w:before="120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4BA2EF53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44C41559" w14:textId="77777777" w:rsidR="00E34EBE" w:rsidRDefault="00E34EBE" w:rsidP="00E34EBE">
      <w:pPr>
        <w:pStyle w:val="Heading4"/>
      </w:pPr>
      <w:r>
        <w:t>Question:</w:t>
      </w:r>
    </w:p>
    <w:p w14:paraId="3173DB23" w14:textId="77777777" w:rsidR="00E34EBE" w:rsidRPr="00A96C5B" w:rsidRDefault="00E31A44" w:rsidP="00E34EBE">
      <w:pPr>
        <w:pStyle w:val="BodyTextL50"/>
        <w:spacing w:before="0"/>
        <w:rPr>
          <w:color w:val="FF0000"/>
        </w:rPr>
      </w:pPr>
      <w:r>
        <w:t>What is the last successful IPv6 address that was reached</w:t>
      </w:r>
      <w:r w:rsidRPr="00A96C5B">
        <w:rPr>
          <w:color w:val="FF0000"/>
        </w:rPr>
        <w:t>?</w:t>
      </w:r>
    </w:p>
    <w:p w14:paraId="44AAA575" w14:textId="38FCDEDB" w:rsidR="00E34EBE" w:rsidRPr="00A96C5B" w:rsidRDefault="00A96C5B" w:rsidP="00E34EBE">
      <w:pPr>
        <w:pStyle w:val="AnswerLineL50"/>
        <w:rPr>
          <w:color w:val="FF0000"/>
        </w:rPr>
      </w:pPr>
      <w:r w:rsidRPr="00A96C5B">
        <w:rPr>
          <w:color w:val="FF0000"/>
        </w:rPr>
        <w:t>2001:DB8:1:3::2</w:t>
      </w:r>
      <w:r w:rsidR="00E34EBE" w:rsidRPr="00A96C5B">
        <w:rPr>
          <w:color w:val="FF0000"/>
        </w:rPr>
        <w:t>.</w:t>
      </w:r>
    </w:p>
    <w:p w14:paraId="76C45C6D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661AABB2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2839AD4C" w14:textId="77777777" w:rsidR="00E34EBE" w:rsidRDefault="00E34EBE" w:rsidP="00E34EBE">
      <w:pPr>
        <w:pStyle w:val="Heading4"/>
      </w:pPr>
      <w:r>
        <w:t>Question:</w:t>
      </w:r>
    </w:p>
    <w:p w14:paraId="47BA0A16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4721C0CA" w14:textId="146A1CD1" w:rsidR="00E34EBE" w:rsidRPr="00FF0B9E" w:rsidRDefault="00FF0B9E" w:rsidP="00E34EBE">
      <w:pPr>
        <w:pStyle w:val="AnswerLineL50"/>
        <w:rPr>
          <w:color w:val="FF0000"/>
        </w:rPr>
      </w:pPr>
      <w:r>
        <w:rPr>
          <w:color w:val="FF0000"/>
        </w:rPr>
        <w:t>none</w:t>
      </w:r>
    </w:p>
    <w:p w14:paraId="62F2D263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87E17C7" w14:textId="77777777" w:rsidR="00E31A44" w:rsidRDefault="00E31A44" w:rsidP="0093296A">
      <w:pPr>
        <w:pStyle w:val="SubStepAlpha"/>
      </w:pPr>
      <w:r>
        <w:lastRenderedPageBreak/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3862F1C7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6E239E2" w14:textId="77777777" w:rsidR="00E34EBE" w:rsidRDefault="00E34EBE" w:rsidP="00E34EBE">
      <w:pPr>
        <w:pStyle w:val="Heading4"/>
      </w:pPr>
      <w:r>
        <w:t>Question:</w:t>
      </w:r>
    </w:p>
    <w:p w14:paraId="6FD35DBA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1ABFA57A" w14:textId="27D6B601" w:rsidR="00E34EBE" w:rsidRPr="00FF0B9E" w:rsidRDefault="00FF0B9E" w:rsidP="00E34EBE">
      <w:pPr>
        <w:pStyle w:val="AnswerLineL50"/>
        <w:rPr>
          <w:color w:val="FF0000"/>
        </w:rPr>
      </w:pPr>
      <w:r>
        <w:rPr>
          <w:color w:val="FF0000"/>
        </w:rPr>
        <w:t>yes</w:t>
      </w:r>
    </w:p>
    <w:p w14:paraId="2B8CEB05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5820D86F" w14:textId="77777777" w:rsidR="00E34EBE" w:rsidRDefault="00E34EBE" w:rsidP="00E34EBE">
      <w:pPr>
        <w:pStyle w:val="ConfigWindow"/>
      </w:pPr>
      <w:r>
        <w:t>Close a command prompt</w:t>
      </w:r>
    </w:p>
    <w:p w14:paraId="7F1C0E4F" w14:textId="77777777" w:rsidR="00E31A44" w:rsidRDefault="00E31A44" w:rsidP="00E34EBE">
      <w:pPr>
        <w:pStyle w:val="Heading3"/>
        <w:spacing w:before="120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725DF3CB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195E9FC5" w14:textId="77777777" w:rsidR="00E34EBE" w:rsidRDefault="00E34EBE" w:rsidP="00E34EBE">
      <w:pPr>
        <w:pStyle w:val="Heading4"/>
      </w:pPr>
      <w:r>
        <w:t>Question:</w:t>
      </w:r>
    </w:p>
    <w:p w14:paraId="5E240721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27327088" w14:textId="53157398" w:rsidR="00E34EBE" w:rsidRPr="00FF0B9E" w:rsidRDefault="00FF0B9E" w:rsidP="00E34EBE">
      <w:pPr>
        <w:pStyle w:val="AnswerLineL50"/>
        <w:rPr>
          <w:color w:val="FF0000"/>
        </w:rPr>
      </w:pPr>
      <w:r>
        <w:rPr>
          <w:color w:val="FF0000"/>
        </w:rPr>
        <w:t>Wrong gateway on pc4</w:t>
      </w:r>
      <w:r w:rsidR="00E34EBE" w:rsidRPr="00FF0B9E">
        <w:rPr>
          <w:color w:val="FF0000"/>
        </w:rPr>
        <w:t>.</w:t>
      </w:r>
    </w:p>
    <w:p w14:paraId="72F91DD2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59FA034A" w14:textId="32A9AE31" w:rsidR="00E34EBE" w:rsidRPr="00FF0B9E" w:rsidRDefault="00FF0B9E" w:rsidP="00E34EBE">
      <w:pPr>
        <w:pStyle w:val="AnswerLineL50"/>
        <w:rPr>
          <w:color w:val="FF0000"/>
        </w:rPr>
      </w:pPr>
      <w:r>
        <w:rPr>
          <w:color w:val="FF0000"/>
        </w:rPr>
        <w:t xml:space="preserve">Configure the </w:t>
      </w:r>
      <w:proofErr w:type="spellStart"/>
      <w:r>
        <w:rPr>
          <w:color w:val="FF0000"/>
        </w:rPr>
        <w:t>corret</w:t>
      </w:r>
      <w:proofErr w:type="spellEnd"/>
      <w:r>
        <w:rPr>
          <w:color w:val="FF0000"/>
        </w:rPr>
        <w:t xml:space="preserve"> gateway</w:t>
      </w:r>
      <w:r w:rsidR="00E34EBE" w:rsidRPr="00FF0B9E">
        <w:rPr>
          <w:color w:val="FF0000"/>
        </w:rPr>
        <w:t>.</w:t>
      </w:r>
    </w:p>
    <w:p w14:paraId="77D88C0C" w14:textId="77777777" w:rsidR="00E31A44" w:rsidRDefault="00E31A44" w:rsidP="00E31A44">
      <w:pPr>
        <w:pStyle w:val="Heading3"/>
      </w:pPr>
      <w:r w:rsidRPr="00F9482F">
        <w:t>Implement the plan.</w:t>
      </w:r>
    </w:p>
    <w:p w14:paraId="4981A1D1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D29B9B4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14C5DBA6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05883E0F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56C17541" w14:textId="77777777" w:rsidR="00E34EBE" w:rsidRDefault="00E34EBE" w:rsidP="00E34EBE">
      <w:pPr>
        <w:pStyle w:val="Heading4"/>
      </w:pPr>
      <w:r>
        <w:t>Question:</w:t>
      </w:r>
    </w:p>
    <w:p w14:paraId="56BC141B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085C3351" w14:textId="5C0D3D5C" w:rsidR="00E34EBE" w:rsidRPr="00FF0B9E" w:rsidRDefault="00FF0B9E" w:rsidP="00E34EBE">
      <w:pPr>
        <w:pStyle w:val="AnswerLineL50"/>
        <w:rPr>
          <w:color w:val="FF0000"/>
        </w:rPr>
      </w:pPr>
      <w:r>
        <w:rPr>
          <w:color w:val="FF0000"/>
        </w:rPr>
        <w:t>yes</w:t>
      </w:r>
    </w:p>
    <w:p w14:paraId="53462A1B" w14:textId="77777777" w:rsidR="00E31A44" w:rsidRDefault="00E31A44" w:rsidP="00AA5A7B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45CA260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B1225" w14:textId="77777777" w:rsidR="00F215EA" w:rsidRDefault="00F215EA" w:rsidP="00710659">
      <w:pPr>
        <w:spacing w:after="0" w:line="240" w:lineRule="auto"/>
      </w:pPr>
      <w:r>
        <w:separator/>
      </w:r>
    </w:p>
    <w:p w14:paraId="1D640191" w14:textId="77777777" w:rsidR="00F215EA" w:rsidRDefault="00F215EA"/>
  </w:endnote>
  <w:endnote w:type="continuationSeparator" w:id="0">
    <w:p w14:paraId="3AC881BA" w14:textId="77777777" w:rsidR="00F215EA" w:rsidRDefault="00F215EA" w:rsidP="00710659">
      <w:pPr>
        <w:spacing w:after="0" w:line="240" w:lineRule="auto"/>
      </w:pPr>
      <w:r>
        <w:continuationSeparator/>
      </w:r>
    </w:p>
    <w:p w14:paraId="3925997B" w14:textId="77777777" w:rsidR="00F215EA" w:rsidRDefault="00F21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3A0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2A37" w14:textId="3249E24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8768781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24DC7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704C" w14:textId="2681B59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39863741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24DC7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C8E7" w14:textId="77777777" w:rsidR="00F215EA" w:rsidRDefault="00F215EA" w:rsidP="00710659">
      <w:pPr>
        <w:spacing w:after="0" w:line="240" w:lineRule="auto"/>
      </w:pPr>
      <w:r>
        <w:separator/>
      </w:r>
    </w:p>
    <w:p w14:paraId="01DD32CB" w14:textId="77777777" w:rsidR="00F215EA" w:rsidRDefault="00F215EA"/>
  </w:footnote>
  <w:footnote w:type="continuationSeparator" w:id="0">
    <w:p w14:paraId="727FC66C" w14:textId="77777777" w:rsidR="00F215EA" w:rsidRDefault="00F215EA" w:rsidP="00710659">
      <w:pPr>
        <w:spacing w:after="0" w:line="240" w:lineRule="auto"/>
      </w:pPr>
      <w:r>
        <w:continuationSeparator/>
      </w:r>
    </w:p>
    <w:p w14:paraId="2AEC14E5" w14:textId="77777777" w:rsidR="00F215EA" w:rsidRDefault="00F215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D5B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11B6EFD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1B4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A390BEE" wp14:editId="198B6B7A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344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82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10F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77582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84E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E9B"/>
    <w:rsid w:val="00592329"/>
    <w:rsid w:val="00593386"/>
    <w:rsid w:val="00596998"/>
    <w:rsid w:val="0059790F"/>
    <w:rsid w:val="00597B68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B5D"/>
    <w:rsid w:val="00674F2F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9D7"/>
    <w:rsid w:val="00911080"/>
    <w:rsid w:val="00912500"/>
    <w:rsid w:val="0091350B"/>
    <w:rsid w:val="00915986"/>
    <w:rsid w:val="00917624"/>
    <w:rsid w:val="00922848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56683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0FC9"/>
    <w:rsid w:val="009B341C"/>
    <w:rsid w:val="009B5747"/>
    <w:rsid w:val="009C0B81"/>
    <w:rsid w:val="009C3182"/>
    <w:rsid w:val="009D2C27"/>
    <w:rsid w:val="009D503E"/>
    <w:rsid w:val="009E189D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3B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C5B"/>
    <w:rsid w:val="00A96D52"/>
    <w:rsid w:val="00A97C5F"/>
    <w:rsid w:val="00AA5A7B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F3E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46877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DC7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63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67E70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0396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5EA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1ADA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0B9E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F419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74F2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74F2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74F2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74F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74F2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74F2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74F2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74F2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74F2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74F2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4F2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74F2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74F2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74F2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74F2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74F2F"/>
    <w:pPr>
      <w:ind w:left="720"/>
    </w:pPr>
  </w:style>
  <w:style w:type="paragraph" w:styleId="Header">
    <w:name w:val="header"/>
    <w:basedOn w:val="Normal"/>
    <w:link w:val="HeaderChar"/>
    <w:unhideWhenUsed/>
    <w:rsid w:val="00674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4F2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74F2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74F2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F2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4F2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74F2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74F2F"/>
  </w:style>
  <w:style w:type="table" w:styleId="TableGrid">
    <w:name w:val="Table Grid"/>
    <w:basedOn w:val="TableNormal"/>
    <w:uiPriority w:val="59"/>
    <w:rsid w:val="00674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74F2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74F2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74F2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74F2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74F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74F2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74F2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74F2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74F2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74F2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74F2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74F2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74F2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74F2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74F2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74F2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74F2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74F2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74F2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4F2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74F2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74F2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74F2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74F2F"/>
    <w:rPr>
      <w:color w:val="EE0000"/>
    </w:rPr>
  </w:style>
  <w:style w:type="paragraph" w:customStyle="1" w:styleId="BodyTextL25Bold">
    <w:name w:val="Body Text L25 Bold"/>
    <w:basedOn w:val="BodyTextL25"/>
    <w:qFormat/>
    <w:rsid w:val="00674F2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74F2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74F2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74F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F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F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4F2F"/>
    <w:rPr>
      <w:b/>
      <w:bCs/>
    </w:rPr>
  </w:style>
  <w:style w:type="paragraph" w:customStyle="1" w:styleId="ReflectionQ">
    <w:name w:val="Reflection Q"/>
    <w:basedOn w:val="BodyTextL25"/>
    <w:qFormat/>
    <w:rsid w:val="00674F2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74F2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74F2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74F2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74F2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74F2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74F2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74F2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74F2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74F2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74F2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74F2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74F2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74F2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74F2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74F2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74F2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74F2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74F2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74F2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74F2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74F2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74F2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74F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74F2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74F2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74F2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74F2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74F2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74F2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74F2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74F2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74F2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74F2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74F2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74F2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74F2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74F2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74F2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74F2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74F2F"/>
    <w:rPr>
      <w:b/>
    </w:rPr>
  </w:style>
  <w:style w:type="character" w:customStyle="1" w:styleId="CMDChar">
    <w:name w:val="CMD Char"/>
    <w:basedOn w:val="DefaultParagraphFont"/>
    <w:link w:val="CMD"/>
    <w:rsid w:val="00674F2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74F2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74F2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74F2F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74F2F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character" w:customStyle="1" w:styleId="Heading1Gray">
    <w:name w:val="Heading 1 Gray"/>
    <w:basedOn w:val="Heading1Char"/>
    <w:uiPriority w:val="1"/>
    <w:qFormat/>
    <w:rsid w:val="00674F2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674F2F"/>
    <w:rPr>
      <w:color w:val="EE0000"/>
    </w:rPr>
  </w:style>
  <w:style w:type="character" w:customStyle="1" w:styleId="CMDRedChar">
    <w:name w:val="CMD Red Char"/>
    <w:basedOn w:val="CMDChar"/>
    <w:link w:val="CMDRed"/>
    <w:rsid w:val="00674F2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74F2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74F2F"/>
    <w:rPr>
      <w:szCs w:val="22"/>
    </w:rPr>
  </w:style>
  <w:style w:type="character" w:customStyle="1" w:styleId="CMDOutputChar">
    <w:name w:val="CMD Output Char"/>
    <w:basedOn w:val="BodyTextL25Char"/>
    <w:link w:val="CMDOutput"/>
    <w:rsid w:val="00674F2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74F2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674F2F"/>
  </w:style>
  <w:style w:type="paragraph" w:customStyle="1" w:styleId="TableAnswer">
    <w:name w:val="Table Answer"/>
    <w:basedOn w:val="TableText"/>
    <w:qFormat/>
    <w:rsid w:val="00674F2F"/>
  </w:style>
  <w:style w:type="character" w:customStyle="1" w:styleId="Heading2Gray">
    <w:name w:val="Heading 2 Gray"/>
    <w:basedOn w:val="Heading2Char"/>
    <w:uiPriority w:val="1"/>
    <w:qFormat/>
    <w:rsid w:val="00674F2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74F2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74F2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74F2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74F2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74F2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74F2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74F2F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502D8"/>
    <w:rsid w:val="00560A75"/>
    <w:rsid w:val="005B632B"/>
    <w:rsid w:val="0064239F"/>
    <w:rsid w:val="007D6300"/>
    <w:rsid w:val="00901D06"/>
    <w:rsid w:val="009347A8"/>
    <w:rsid w:val="00941429"/>
    <w:rsid w:val="009A1143"/>
    <w:rsid w:val="00AB4135"/>
    <w:rsid w:val="00C30D28"/>
    <w:rsid w:val="00C90046"/>
    <w:rsid w:val="00E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01F73-63EF-46DC-A89D-3AC19F69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5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JUBAIR</dc:creator>
  <dc:description>2013</dc:description>
  <cp:lastModifiedBy>Jubair Uddin Pabel</cp:lastModifiedBy>
  <cp:revision>2</cp:revision>
  <cp:lastPrinted>2021-01-06T20:01:00Z</cp:lastPrinted>
  <dcterms:created xsi:type="dcterms:W3CDTF">2022-10-31T03:07:00Z</dcterms:created>
  <dcterms:modified xsi:type="dcterms:W3CDTF">2022-10-31T03:07:00Z</dcterms:modified>
</cp:coreProperties>
</file>