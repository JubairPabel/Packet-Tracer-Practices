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075F" w14:textId="6DE36809" w:rsidR="004D36D7" w:rsidRPr="00FD4A68" w:rsidRDefault="005A4D33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</w:p>
    <w:p w14:paraId="35D6F3D5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1254F6A4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6086B743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2B315C55" w14:textId="77777777" w:rsidR="00F86CD0" w:rsidRPr="00C07FD9" w:rsidRDefault="00F86CD0" w:rsidP="00CC3664">
      <w:pPr>
        <w:pStyle w:val="Heading1"/>
      </w:pPr>
      <w:r>
        <w:t>Background</w:t>
      </w:r>
    </w:p>
    <w:p w14:paraId="3DBB8625" w14:textId="4A763E3A" w:rsidR="00F86CD0" w:rsidRDefault="00F86CD0" w:rsidP="00656BF1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</w:t>
      </w:r>
      <w:proofErr w:type="spellStart"/>
      <w:proofErr w:type="gramStart"/>
      <w:r>
        <w:t>score.Instructions</w:t>
      </w:r>
      <w:proofErr w:type="spellEnd"/>
      <w:proofErr w:type="gramEnd"/>
    </w:p>
    <w:p w14:paraId="5E161FCB" w14:textId="77777777" w:rsidR="00F86CD0" w:rsidRDefault="00F86CD0" w:rsidP="00F86CD0">
      <w:pPr>
        <w:pStyle w:val="Heading2"/>
      </w:pPr>
      <w:r>
        <w:t>Analyze Show Command Output</w:t>
      </w:r>
    </w:p>
    <w:p w14:paraId="11CE8D3C" w14:textId="77777777"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3C0CEC25" w14:textId="77777777" w:rsidR="00A43206" w:rsidRDefault="00A43206" w:rsidP="00A43206">
      <w:pPr>
        <w:pStyle w:val="ConfigWindow"/>
      </w:pPr>
      <w:r>
        <w:t>Open configuration window</w:t>
      </w:r>
    </w:p>
    <w:p w14:paraId="56CC2DDE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72088319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4B9A5409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in order to obtain all of the command output.</w:t>
      </w:r>
    </w:p>
    <w:p w14:paraId="7A96C425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14:paraId="04EFA858" w14:textId="77777777" w:rsidR="00F86CD0" w:rsidRDefault="00F86CD0" w:rsidP="00F86CD0">
      <w:pPr>
        <w:pStyle w:val="CMD"/>
      </w:pPr>
      <w:r>
        <w:t>show flash:</w:t>
      </w:r>
    </w:p>
    <w:p w14:paraId="7919F6D5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741F326D" w14:textId="77777777" w:rsidR="00F86CD0" w:rsidRDefault="00F86CD0" w:rsidP="00F86CD0">
      <w:pPr>
        <w:pStyle w:val="CMD"/>
      </w:pPr>
      <w:r>
        <w:t>show interfaces</w:t>
      </w:r>
    </w:p>
    <w:p w14:paraId="6BDE72E9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4FEB4376" w14:textId="77777777" w:rsidR="00F86CD0" w:rsidRDefault="00F86CD0" w:rsidP="00F86CD0">
      <w:pPr>
        <w:pStyle w:val="CMD"/>
      </w:pPr>
      <w:r>
        <w:t>show protocols</w:t>
      </w:r>
    </w:p>
    <w:p w14:paraId="0F87F896" w14:textId="77777777" w:rsidR="00F86CD0" w:rsidRDefault="00F86CD0" w:rsidP="00F86CD0">
      <w:pPr>
        <w:pStyle w:val="CMD"/>
      </w:pPr>
      <w:r>
        <w:t>show users</w:t>
      </w:r>
    </w:p>
    <w:p w14:paraId="6E58497D" w14:textId="77777777" w:rsidR="00F86CD0" w:rsidRDefault="00F86CD0" w:rsidP="00F86CD0">
      <w:pPr>
        <w:pStyle w:val="CMD"/>
      </w:pPr>
      <w:r>
        <w:t>show version</w:t>
      </w:r>
    </w:p>
    <w:p w14:paraId="4C0826B0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6FC10587" w14:textId="77777777" w:rsidR="00F86CD0" w:rsidRDefault="00F86CD0" w:rsidP="007E7DB7">
      <w:pPr>
        <w:pStyle w:val="Heading2"/>
      </w:pPr>
      <w:r>
        <w:t>Reflection Questions</w:t>
      </w:r>
    </w:p>
    <w:p w14:paraId="5AFDF2D8" w14:textId="77777777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59E43E6B" w14:textId="35E3488F" w:rsidR="2CB428E5" w:rsidRDefault="2CB428E5" w:rsidP="6B9F9B2B">
      <w:pPr>
        <w:pStyle w:val="AnswerLineL25"/>
        <w:rPr>
          <w:color w:val="FF0000"/>
        </w:rPr>
      </w:pPr>
      <w:r w:rsidRPr="6B9F9B2B">
        <w:rPr>
          <w:color w:val="FF0000"/>
        </w:rPr>
        <w:t>show interfaces,</w:t>
      </w:r>
      <w:r w:rsidR="008B01AD" w:rsidRPr="008B01AD">
        <w:rPr>
          <w:color w:val="FF0000"/>
        </w:rPr>
        <w:t xml:space="preserve"> </w:t>
      </w:r>
      <w:r w:rsidR="008B01AD">
        <w:rPr>
          <w:color w:val="FF0000"/>
        </w:rPr>
        <w:t>s</w:t>
      </w:r>
      <w:r w:rsidR="008B01AD" w:rsidRPr="6B9F9B2B">
        <w:rPr>
          <w:color w:val="FF0000"/>
        </w:rPr>
        <w:t xml:space="preserve">how </w:t>
      </w:r>
      <w:proofErr w:type="spellStart"/>
      <w:r w:rsidR="008B01AD" w:rsidRPr="6B9F9B2B">
        <w:rPr>
          <w:color w:val="FF0000"/>
        </w:rPr>
        <w:t>ip</w:t>
      </w:r>
      <w:proofErr w:type="spellEnd"/>
      <w:r w:rsidR="008B01AD" w:rsidRPr="6B9F9B2B">
        <w:rPr>
          <w:color w:val="FF0000"/>
        </w:rPr>
        <w:t xml:space="preserve"> route</w:t>
      </w:r>
      <w:r w:rsidR="008B01AD">
        <w:rPr>
          <w:color w:val="FF0000"/>
        </w:rPr>
        <w:t>,</w:t>
      </w:r>
      <w:r w:rsidRPr="6B9F9B2B">
        <w:rPr>
          <w:color w:val="FF0000"/>
        </w:rPr>
        <w:t xml:space="preserve"> </w:t>
      </w:r>
      <w:r w:rsidR="58B7B626" w:rsidRPr="6B9F9B2B">
        <w:rPr>
          <w:color w:val="FF0000"/>
        </w:rPr>
        <w:t>show protocols</w:t>
      </w:r>
    </w:p>
    <w:p w14:paraId="44937C18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1EA202CA" w14:textId="050EC30E" w:rsidR="4D61B64C" w:rsidRDefault="4D61B64C" w:rsidP="6B9F9B2B">
      <w:pPr>
        <w:pStyle w:val="AnswerLineL25"/>
      </w:pPr>
      <w:r w:rsidRPr="6B9F9B2B">
        <w:rPr>
          <w:color w:val="FF0000"/>
        </w:rPr>
        <w:t xml:space="preserve">Show </w:t>
      </w:r>
      <w:proofErr w:type="spellStart"/>
      <w:r w:rsidRPr="6B9F9B2B">
        <w:rPr>
          <w:color w:val="FF0000"/>
        </w:rPr>
        <w:t>ip</w:t>
      </w:r>
      <w:proofErr w:type="spellEnd"/>
      <w:r w:rsidRPr="6B9F9B2B">
        <w:rPr>
          <w:color w:val="FF0000"/>
        </w:rPr>
        <w:t xml:space="preserve"> interface brief</w:t>
      </w:r>
    </w:p>
    <w:p w14:paraId="0CD5F60A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2F27413D" w14:textId="7A7C11DB" w:rsidR="2FEE90A4" w:rsidRDefault="2FEE90A4" w:rsidP="6B9F9B2B">
      <w:pPr>
        <w:pStyle w:val="AnswerLineL25"/>
        <w:rPr>
          <w:color w:val="FF0000"/>
        </w:rPr>
      </w:pPr>
      <w:r w:rsidRPr="6B9F9B2B">
        <w:rPr>
          <w:color w:val="FF0000"/>
        </w:rPr>
        <w:t xml:space="preserve">Show </w:t>
      </w:r>
      <w:proofErr w:type="spellStart"/>
      <w:r w:rsidRPr="6B9F9B2B">
        <w:rPr>
          <w:color w:val="FF0000"/>
        </w:rPr>
        <w:t>ip</w:t>
      </w:r>
      <w:proofErr w:type="spellEnd"/>
      <w:r w:rsidRPr="6B9F9B2B">
        <w:rPr>
          <w:color w:val="FF0000"/>
        </w:rPr>
        <w:t xml:space="preserve"> interface brief,</w:t>
      </w:r>
      <w:r w:rsidR="008B01AD" w:rsidRPr="008B01AD">
        <w:rPr>
          <w:color w:val="FF0000"/>
        </w:rPr>
        <w:t xml:space="preserve"> </w:t>
      </w:r>
      <w:r w:rsidR="008B01AD" w:rsidRPr="6B9F9B2B">
        <w:rPr>
          <w:color w:val="FF0000"/>
        </w:rPr>
        <w:t>show protocols</w:t>
      </w:r>
      <w:r w:rsidR="008B01AD">
        <w:rPr>
          <w:color w:val="FF0000"/>
        </w:rPr>
        <w:t>,</w:t>
      </w:r>
      <w:r w:rsidRPr="6B9F9B2B">
        <w:rPr>
          <w:color w:val="FF0000"/>
        </w:rPr>
        <w:t xml:space="preserve"> show interfaces</w:t>
      </w:r>
      <w:r w:rsidR="008B01AD">
        <w:rPr>
          <w:color w:val="FF0000"/>
        </w:rPr>
        <w:t>.</w:t>
      </w:r>
    </w:p>
    <w:p w14:paraId="3454F246" w14:textId="77777777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3671CFB7" w14:textId="62DCDEB3" w:rsidR="5017EBE9" w:rsidRDefault="5017EBE9" w:rsidP="6B9F9B2B">
      <w:pPr>
        <w:pStyle w:val="AnswerLineL25"/>
      </w:pPr>
      <w:r w:rsidRPr="6B9F9B2B">
        <w:rPr>
          <w:color w:val="FF0000"/>
        </w:rPr>
        <w:t>Show version</w:t>
      </w:r>
    </w:p>
    <w:p w14:paraId="44500409" w14:textId="77777777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5932362E" w14:textId="193DD85B" w:rsidR="18E0389D" w:rsidRDefault="18E0389D" w:rsidP="6B9F9B2B">
      <w:pPr>
        <w:pStyle w:val="AnswerLineL25"/>
      </w:pPr>
      <w:r w:rsidRPr="6B9F9B2B">
        <w:rPr>
          <w:color w:val="FF0000"/>
        </w:rPr>
        <w:t xml:space="preserve">Show interfaces, </w:t>
      </w:r>
    </w:p>
    <w:p w14:paraId="3B47B3BA" w14:textId="77777777" w:rsidR="00A43206" w:rsidRDefault="00F86CD0" w:rsidP="00A43206">
      <w:pPr>
        <w:pStyle w:val="ReflectionQ"/>
      </w:pPr>
      <w:r>
        <w:lastRenderedPageBreak/>
        <w:t>You are considering an IOS upgrade and need to determine if router flash can hold the new IOS. Which commands provide information about the amount of Flash memory available?</w:t>
      </w:r>
    </w:p>
    <w:p w14:paraId="242E6238" w14:textId="71AEC503" w:rsidR="3848E0F3" w:rsidRDefault="3848E0F3" w:rsidP="6B9F9B2B">
      <w:pPr>
        <w:pStyle w:val="AnswerLineL25"/>
      </w:pPr>
      <w:r w:rsidRPr="6B9F9B2B">
        <w:rPr>
          <w:color w:val="FF0000"/>
        </w:rPr>
        <w:t xml:space="preserve">Show </w:t>
      </w:r>
      <w:r w:rsidR="008B01AD">
        <w:rPr>
          <w:color w:val="FF0000"/>
        </w:rPr>
        <w:t>F</w:t>
      </w:r>
      <w:r w:rsidRPr="6B9F9B2B">
        <w:rPr>
          <w:color w:val="FF0000"/>
        </w:rPr>
        <w:t>lash</w:t>
      </w:r>
    </w:p>
    <w:p w14:paraId="633DF4A3" w14:textId="77777777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30581491" w14:textId="3246E392" w:rsidR="160F8804" w:rsidRDefault="160F8804" w:rsidP="6B9F9B2B">
      <w:pPr>
        <w:pStyle w:val="AnswerLineL25"/>
      </w:pPr>
      <w:r w:rsidRPr="6B9F9B2B">
        <w:rPr>
          <w:color w:val="FF0000"/>
        </w:rPr>
        <w:t xml:space="preserve">Show </w:t>
      </w:r>
      <w:r w:rsidR="008B01AD">
        <w:rPr>
          <w:color w:val="FF0000"/>
        </w:rPr>
        <w:t>U</w:t>
      </w:r>
      <w:r w:rsidRPr="6B9F9B2B">
        <w:rPr>
          <w:color w:val="FF0000"/>
        </w:rPr>
        <w:t>sers</w:t>
      </w:r>
    </w:p>
    <w:p w14:paraId="16B2F579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771DBC13" w14:textId="38448DC3" w:rsidR="6AF7EE96" w:rsidRDefault="6AF7EE96" w:rsidP="6B9F9B2B">
      <w:pPr>
        <w:pStyle w:val="AnswerLineL25"/>
      </w:pPr>
      <w:r w:rsidRPr="6B9F9B2B">
        <w:rPr>
          <w:color w:val="FF0000"/>
        </w:rPr>
        <w:t xml:space="preserve">Show </w:t>
      </w:r>
      <w:r w:rsidR="008B01AD">
        <w:rPr>
          <w:color w:val="FF0000"/>
        </w:rPr>
        <w:t>I</w:t>
      </w:r>
      <w:r w:rsidRPr="6B9F9B2B">
        <w:rPr>
          <w:color w:val="FF0000"/>
        </w:rPr>
        <w:t>nterfaces</w:t>
      </w:r>
    </w:p>
    <w:p w14:paraId="0959C6F3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5C2F488D" w14:textId="14F499AD" w:rsidR="6A1A33DC" w:rsidRDefault="6A1A33DC" w:rsidP="6B9F9B2B">
      <w:pPr>
        <w:pStyle w:val="AnswerLineL25"/>
      </w:pPr>
      <w:r w:rsidRPr="6B9F9B2B">
        <w:rPr>
          <w:color w:val="FF0000"/>
        </w:rPr>
        <w:t xml:space="preserve">Show </w:t>
      </w:r>
      <w:proofErr w:type="spellStart"/>
      <w:r w:rsidRPr="6B9F9B2B">
        <w:rPr>
          <w:color w:val="FF0000"/>
        </w:rPr>
        <w:t>ip</w:t>
      </w:r>
      <w:proofErr w:type="spellEnd"/>
      <w:r w:rsidRPr="6B9F9B2B">
        <w:rPr>
          <w:color w:val="FF0000"/>
        </w:rPr>
        <w:t xml:space="preserve"> route</w:t>
      </w:r>
    </w:p>
    <w:p w14:paraId="721680F6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2D51005A" w14:textId="5465F303" w:rsidR="7235CBF7" w:rsidRDefault="7235CBF7" w:rsidP="6B9F9B2B">
      <w:pPr>
        <w:pStyle w:val="AnswerLineL25"/>
      </w:pPr>
      <w:r w:rsidRPr="6B9F9B2B">
        <w:rPr>
          <w:color w:val="FF0000"/>
        </w:rPr>
        <w:t>G0/0, S0/0/1</w:t>
      </w:r>
    </w:p>
    <w:p w14:paraId="63677045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ADA9" w14:textId="77777777" w:rsidR="005A4D33" w:rsidRDefault="005A4D33" w:rsidP="00710659">
      <w:pPr>
        <w:spacing w:after="0" w:line="240" w:lineRule="auto"/>
      </w:pPr>
      <w:r>
        <w:separator/>
      </w:r>
    </w:p>
    <w:p w14:paraId="074109E9" w14:textId="77777777" w:rsidR="005A4D33" w:rsidRDefault="005A4D33"/>
  </w:endnote>
  <w:endnote w:type="continuationSeparator" w:id="0">
    <w:p w14:paraId="77BB029F" w14:textId="77777777" w:rsidR="005A4D33" w:rsidRDefault="005A4D33" w:rsidP="00710659">
      <w:pPr>
        <w:spacing w:after="0" w:line="240" w:lineRule="auto"/>
      </w:pPr>
      <w:r>
        <w:continuationSeparator/>
      </w:r>
    </w:p>
    <w:p w14:paraId="5C6094B5" w14:textId="77777777" w:rsidR="005A4D33" w:rsidRDefault="005A4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CE0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6225" w14:textId="36234051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B01AD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E379" w14:textId="36F01CB7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B01AD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E5F1" w14:textId="77777777" w:rsidR="005A4D33" w:rsidRDefault="005A4D33" w:rsidP="00710659">
      <w:pPr>
        <w:spacing w:after="0" w:line="240" w:lineRule="auto"/>
      </w:pPr>
      <w:r>
        <w:separator/>
      </w:r>
    </w:p>
    <w:p w14:paraId="55D2283D" w14:textId="77777777" w:rsidR="005A4D33" w:rsidRDefault="005A4D33"/>
  </w:footnote>
  <w:footnote w:type="continuationSeparator" w:id="0">
    <w:p w14:paraId="19B7439C" w14:textId="77777777" w:rsidR="005A4D33" w:rsidRDefault="005A4D33" w:rsidP="00710659">
      <w:pPr>
        <w:spacing w:after="0" w:line="240" w:lineRule="auto"/>
      </w:pPr>
      <w:r>
        <w:continuationSeparator/>
      </w:r>
    </w:p>
    <w:p w14:paraId="26A98539" w14:textId="77777777" w:rsidR="005A4D33" w:rsidRDefault="005A4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FBE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38FD7CD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CBC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8161592" wp14:editId="72464FE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AA9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D33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BF1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1AD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162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1C6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115C3390"/>
    <w:rsid w:val="160F8804"/>
    <w:rsid w:val="174E6BEF"/>
    <w:rsid w:val="17CB7514"/>
    <w:rsid w:val="18E0389D"/>
    <w:rsid w:val="19674575"/>
    <w:rsid w:val="21592EFD"/>
    <w:rsid w:val="240714B2"/>
    <w:rsid w:val="2CB428E5"/>
    <w:rsid w:val="2DDBBEC3"/>
    <w:rsid w:val="2FEE90A4"/>
    <w:rsid w:val="3848E0F3"/>
    <w:rsid w:val="410E5FC8"/>
    <w:rsid w:val="4157AFC1"/>
    <w:rsid w:val="4D61B64C"/>
    <w:rsid w:val="5017EBE9"/>
    <w:rsid w:val="58B7B626"/>
    <w:rsid w:val="63BAFB03"/>
    <w:rsid w:val="66A68199"/>
    <w:rsid w:val="6A1A33DC"/>
    <w:rsid w:val="6AF7EE96"/>
    <w:rsid w:val="6B9F9B2B"/>
    <w:rsid w:val="6C29EDB0"/>
    <w:rsid w:val="7235C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9F2E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0E60AE"/>
    <w:rsid w:val="00352980"/>
    <w:rsid w:val="00641D94"/>
    <w:rsid w:val="00910970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802007370954A8045E47E570A2375" ma:contentTypeVersion="4" ma:contentTypeDescription="Create a new document." ma:contentTypeScope="" ma:versionID="d1c0c1fd8b18c78acfdc24a890e98a33">
  <xsd:schema xmlns:xsd="http://www.w3.org/2001/XMLSchema" xmlns:xs="http://www.w3.org/2001/XMLSchema" xmlns:p="http://schemas.microsoft.com/office/2006/metadata/properties" xmlns:ns2="000120ec-068d-4b79-b88c-f7294ba06636" targetNamespace="http://schemas.microsoft.com/office/2006/metadata/properties" ma:root="true" ma:fieldsID="cddcb47933c44ef92735adf14e21031c" ns2:_="">
    <xsd:import namespace="000120ec-068d-4b79-b88c-f7294ba06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120ec-068d-4b79-b88c-f7294ba06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FCA75-876B-4EE2-8C36-A461EEB9E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120ec-068d-4b79-b88c-f7294ba06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7E830-37A4-4AC7-9A4E-D6CDC857B4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0C5D9-8CD1-4388-BBAF-51586A04E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</TotalTime>
  <Pages>2</Pages>
  <Words>370</Words>
  <Characters>2110</Characters>
  <Application>Microsoft Office Word</Application>
  <DocSecurity>0</DocSecurity>
  <Lines>17</Lines>
  <Paragraphs>4</Paragraphs>
  <ScaleCrop>false</ScaleCrop>
  <Company>Cisco Systems, Inc.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JUBAIR</dc:creator>
  <dc:description>2013</dc:description>
  <cp:lastModifiedBy>Jubair Uddin Pabel</cp:lastModifiedBy>
  <cp:revision>2</cp:revision>
  <dcterms:created xsi:type="dcterms:W3CDTF">2022-11-08T20:53:00Z</dcterms:created>
  <dcterms:modified xsi:type="dcterms:W3CDTF">2022-11-08T20:53:00Z</dcterms:modified>
</cp:coreProperties>
</file>